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-65190735"/>
        <w:docPartObj>
          <w:docPartGallery w:val="Cover Pages"/>
          <w:docPartUnique/>
        </w:docPartObj>
      </w:sdtPr>
      <w:sdtEndPr/>
      <w:sdtContent>
        <w:p w:rsidR="00873560" w:rsidRDefault="00873560" w:rsidP="006166AD">
          <w:pPr>
            <w:spacing w:after="200" w:line="480" w:lineRule="auto"/>
            <w:jc w:val="center"/>
            <w:rPr>
              <w:rFonts w:asciiTheme="majorHAnsi" w:hAnsiTheme="majorHAnsi"/>
              <w:b/>
              <w:color w:val="D34817" w:themeColor="accent1"/>
              <w:sz w:val="48"/>
              <w:szCs w:val="48"/>
            </w:rPr>
          </w:pPr>
          <w:r w:rsidRPr="00873560">
            <w:rPr>
              <w:rFonts w:ascii="Shabnam" w:hAnsi="Shabnam" w:cs="Shabnam"/>
              <w:smallCaps/>
              <w:noProof/>
              <w:sz w:val="36"/>
              <w:szCs w:val="3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32320" cy="9434830"/>
                    <wp:effectExtent l="7620" t="9525" r="13335" b="13970"/>
                    <wp:wrapNone/>
                    <wp:docPr id="15" name="AutoShap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2320" cy="94348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6AD1378" id="AutoShape 48" o:spid="_x0000_s1026" style="position:absolute;margin-left:0;margin-top:0;width:561.6pt;height:742.9pt;z-index:251666944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 w:rsidRPr="00873560">
            <w:rPr>
              <w:rFonts w:ascii="Shabnam" w:hAnsi="Shabnam" w:cs="Shabnam"/>
              <w:smallCaps/>
              <w:noProof/>
              <w:sz w:val="36"/>
              <w:szCs w:val="3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920" behindDoc="1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42480" cy="9444990"/>
                    <wp:effectExtent l="8255" t="0" r="2540" b="3810"/>
                    <wp:wrapNone/>
                    <wp:docPr id="14" name="AutoShape 47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42480" cy="944499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DD8C2"/>
                              </a:fgClr>
                              <a:bgClr>
                                <a:srgbClr val="EEECE1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B51EAEB" id="AutoShape 47" o:spid="_x0000_s1026" alt="Light vertical" style="position:absolute;margin-left:0;margin-top:0;width:562.4pt;height:743.7pt;z-index:-251650560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" o:allowincell="f" fillcolor="#ddd8c2" stroked="f" strokecolor="#796a4f" strokeweight="1pt">
                    <v:fill r:id="rId13" o:title="" color2="#eeece1" type="pattern"/>
                    <w10:wrap anchorx="margin" anchory="margin"/>
                  </v:roundrect>
                </w:pict>
              </mc:Fallback>
            </mc:AlternateContent>
          </w:r>
          <w:r w:rsidRPr="00873560">
            <w:rPr>
              <w:rFonts w:ascii="Shabnam" w:hAnsi="Shabnam" w:cs="Shabnam"/>
              <w:smallCaps/>
              <w:noProof/>
              <w:sz w:val="36"/>
              <w:szCs w:val="3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2971800</wp:posOffset>
                        </wp:positionV>
                      </mc:Fallback>
                    </mc:AlternateContent>
                    <wp:extent cx="7127240" cy="2232025"/>
                    <wp:effectExtent l="0" t="0" r="0" b="0"/>
                    <wp:wrapNone/>
                    <wp:docPr id="13" name="Rectangle 4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223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87356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73560" w:rsidRDefault="00873560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7356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873560" w:rsidRDefault="002224D6" w:rsidP="00873560">
                                      <w:pPr>
                                        <w:pStyle w:val="NoSpacing"/>
                                        <w:bidi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Shabnam" w:hAnsi="Shabnam" w:cs="Shabnam"/>
                                            <w:color w:val="FFFFFF" w:themeColor="background1"/>
                                            <w:sz w:val="72"/>
                                            <w:szCs w:val="72"/>
                                            <w:rtl/>
                                          </w:rPr>
                                          <w:alias w:val="Title"/>
                                          <w:id w:val="803289448"/>
                                          <w:placeholder>
                                            <w:docPart w:val="2D73EC8017D84C1F92C5AF4325E016B0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73560">
                                            <w:rPr>
                                              <w:rFonts w:ascii="Shabnam" w:hAnsi="Shabnam" w:cs="Shabnam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rtl/>
                                            </w:rPr>
                                            <w:t>گزارش پروژه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7356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873560" w:rsidRDefault="00873560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7356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:rsidR="00873560" w:rsidRDefault="002224D6" w:rsidP="001A18CD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Microsoft JhengHei Light" w:eastAsia="Microsoft JhengHei Light" w:hAnsi="Microsoft JhengHei Light"/>
                                            <w:sz w:val="44"/>
                                            <w:szCs w:val="44"/>
                                          </w:rPr>
                                          <w:alias w:val="Subtitle"/>
                                          <w:id w:val="803289449"/>
                                          <w:placeholder>
                                            <w:docPart w:val="9AA449560F48415DB972081093E03EE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A18CD">
                                            <w:rPr>
                                              <w:rFonts w:ascii="Microsoft JhengHei Light" w:eastAsia="Microsoft JhengHei Light" w:hAnsi="Microsoft JhengHei Light"/>
                                              <w:sz w:val="44"/>
                                              <w:szCs w:val="44"/>
                                            </w:rPr>
                                            <w:t>Taxi Service DataBase System</w:t>
                                          </w:r>
                                        </w:sdtContent>
                                      </w:sdt>
                                      <w:r w:rsidR="001A18CD">
                                        <w:rPr>
                                          <w:rFonts w:ascii="Microsoft JhengHei Light" w:eastAsia="Microsoft JhengHei Light" w:hAnsi="Microsoft JhengHei Light"/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</w:tbl>
                              <w:p w:rsidR="00873560" w:rsidRDefault="0087356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6" o:spid="_x0000_s1026" style="position:absolute;left:0;text-align:left;margin-left:0;margin-top:0;width:561.2pt;height:175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margin;mso-position-vertical-relative:margin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87356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73560" w:rsidRDefault="00873560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7356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D34817" w:themeFill="accent1"/>
                                <w:vAlign w:val="center"/>
                              </w:tcPr>
                              <w:p w:rsidR="00873560" w:rsidRDefault="002224D6" w:rsidP="00873560">
                                <w:pPr>
                                  <w:pStyle w:val="NoSpacing"/>
                                  <w:bidi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Shabnam" w:hAnsi="Shabnam" w:cs="Shabnam"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id w:val="803289448"/>
                                    <w:placeholder>
                                      <w:docPart w:val="2D73EC8017D84C1F92C5AF4325E016B0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3560">
                                      <w:rPr>
                                        <w:rFonts w:ascii="Shabnam" w:hAnsi="Shabnam" w:cs="Shabnam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گزارش پروژه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7356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873560" w:rsidRDefault="00873560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7356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:rsidR="00873560" w:rsidRDefault="002224D6" w:rsidP="001A18CD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JhengHei Light" w:eastAsia="Microsoft JhengHei Light" w:hAnsi="Microsoft JhengHei Light"/>
                                      <w:sz w:val="44"/>
                                      <w:szCs w:val="44"/>
                                    </w:rPr>
                                    <w:alias w:val="Subtitle"/>
                                    <w:id w:val="803289449"/>
                                    <w:placeholder>
                                      <w:docPart w:val="9AA449560F48415DB972081093E03EE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18CD">
                                      <w:rPr>
                                        <w:rFonts w:ascii="Microsoft JhengHei Light" w:eastAsia="Microsoft JhengHei Light" w:hAnsi="Microsoft JhengHei Light"/>
                                        <w:sz w:val="44"/>
                                        <w:szCs w:val="44"/>
                                      </w:rPr>
                                      <w:t>Taxi Service DataBase System</w:t>
                                    </w:r>
                                  </w:sdtContent>
                                </w:sdt>
                                <w:r w:rsidR="001A18CD">
                                  <w:rPr>
                                    <w:rFonts w:ascii="Microsoft JhengHei Light" w:eastAsia="Microsoft JhengHei Light" w:hAnsi="Microsoft JhengHei Light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:rsidR="00873560" w:rsidRDefault="00873560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873560">
            <w:rPr>
              <w:rFonts w:ascii="Shabnam" w:hAnsi="Shabnam" w:cs="Shabnam"/>
              <w:smallCaps/>
              <w:noProof/>
              <w:sz w:val="36"/>
              <w:szCs w:val="32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582420"/>
                    <wp:effectExtent l="0" t="0" r="0" b="2540"/>
                    <wp:wrapNone/>
                    <wp:docPr id="12" name="Rectangle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58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73560" w:rsidRPr="00873560" w:rsidRDefault="002224D6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Shabnam" w:hAnsi="Shabnam" w:cs="Shabnam"/>
                                    <w:b/>
                                    <w:caps/>
                                    <w:color w:val="D34817" w:themeColor="accent1"/>
                                    <w:sz w:val="32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Shabnam" w:hAnsi="Shabnam" w:cs="Shabnam"/>
                                      <w:b/>
                                      <w:caps/>
                                      <w:color w:val="D34817" w:themeColor="accent1"/>
                                      <w:sz w:val="32"/>
                                      <w:szCs w:val="28"/>
                                    </w:rPr>
                                    <w:alias w:val="Company"/>
                                    <w:id w:val="108478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3560" w:rsidRPr="00873560">
                                      <w:rPr>
                                        <w:rFonts w:ascii="Shabnam" w:hAnsi="Shabnam" w:cs="Shabnam"/>
                                        <w:b/>
                                        <w:caps/>
                                        <w:color w:val="D34817" w:themeColor="accent1"/>
                                        <w:sz w:val="32"/>
                                        <w:szCs w:val="28"/>
                                        <w:rtl/>
                                        <w:lang w:bidi="fa-IR"/>
                                      </w:rPr>
                                      <w:t>دانشگاه صنعتی امیرکبیر</w:t>
                                    </w:r>
                                  </w:sdtContent>
                                </w:sdt>
                              </w:p>
                              <w:p w:rsidR="00873560" w:rsidRDefault="0087356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873560" w:rsidRPr="00873560" w:rsidRDefault="002224D6" w:rsidP="00873560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Shabnam" w:hAnsi="Shabnam" w:cs="Shabnam"/>
                                    <w:sz w:val="32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Shabnam" w:hAnsi="Shabnam" w:cs="Shabnam"/>
                                      <w:sz w:val="32"/>
                                      <w:szCs w:val="28"/>
                                    </w:rPr>
                                    <w:alias w:val="Year"/>
                                    <w:id w:val="1084782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73560" w:rsidRPr="00873560">
                                      <w:rPr>
                                        <w:rFonts w:ascii="Shabnam" w:hAnsi="Shabnam" w:cs="Shabnam"/>
                                        <w:sz w:val="32"/>
                                        <w:szCs w:val="28"/>
                                        <w:rtl/>
                                      </w:rPr>
                                      <w:t>۱۳۹۶ بهار</w:t>
                                    </w:r>
                                  </w:sdtContent>
                                </w:sdt>
                              </w:p>
                              <w:p w:rsidR="00873560" w:rsidRPr="00873560" w:rsidRDefault="00873560" w:rsidP="00873560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Shabnam" w:hAnsi="Shabnam" w:cs="Shabnam"/>
                                    <w:sz w:val="32"/>
                                    <w:szCs w:val="28"/>
                                  </w:rPr>
                                </w:pPr>
                                <w:r w:rsidRPr="00873560">
                                  <w:rPr>
                                    <w:rFonts w:ascii="Shabnam" w:hAnsi="Shabnam" w:cs="Shabnam"/>
                                    <w:sz w:val="32"/>
                                    <w:szCs w:val="28"/>
                                    <w:rtl/>
                                  </w:rPr>
                                  <w:t>ماهین میرشمس</w:t>
                                </w:r>
                                <w:r>
                                  <w:rPr>
                                    <w:rFonts w:ascii="Shabnam" w:hAnsi="Shabnam" w:cs="Shabnam" w:hint="cs"/>
                                    <w:sz w:val="32"/>
                                    <w:szCs w:val="28"/>
                                    <w:rtl/>
                                  </w:rPr>
                                  <w:t xml:space="preserve"> ۹۴۳۱۸۱۰</w:t>
                                </w:r>
                                <w:r w:rsidRPr="00873560">
                                  <w:rPr>
                                    <w:rFonts w:ascii="Shabnam" w:hAnsi="Shabnam" w:cs="Shabnam"/>
                                    <w:sz w:val="32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Pr="00873560">
                                  <w:rPr>
                                    <w:rFonts w:ascii="Shabnam" w:hAnsi="Shabnam" w:cs="Shabnam"/>
                                    <w:sz w:val="32"/>
                                    <w:szCs w:val="28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rFonts w:ascii="Shabnam" w:hAnsi="Shabnam" w:cs="Shabnam"/>
                                      <w:sz w:val="32"/>
                                      <w:szCs w:val="28"/>
                                    </w:rPr>
                                    <w:alias w:val="Author"/>
                                    <w:id w:val="10847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873560">
                                      <w:rPr>
                                        <w:rFonts w:ascii="Shabnam" w:hAnsi="Shabnam" w:cs="Shabnam"/>
                                        <w:sz w:val="32"/>
                                        <w:szCs w:val="28"/>
                                        <w:rtl/>
                                      </w:rPr>
                                      <w:t>نویسنده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5" o:spid="_x0000_s1027" style="position:absolute;left:0;text-align:left;margin-left:0;margin-top:0;width:468pt;height:124.6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" o:allowincell="f" filled="f" fillcolor="white [3212]" stroked="f" strokecolor="black [3213]" strokeweight=".25pt">
                    <v:fill opacity="46003f"/>
                    <v:textbox style="mso-fit-shape-to-text:t" inset=",18pt,,18pt">
                      <w:txbxContent>
                        <w:p w:rsidR="00873560" w:rsidRPr="00873560" w:rsidRDefault="00741A84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Shabnam" w:hAnsi="Shabnam" w:cs="Shabnam"/>
                              <w:b/>
                              <w:caps/>
                              <w:color w:val="D34817" w:themeColor="accent1"/>
                              <w:sz w:val="32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Shabnam" w:hAnsi="Shabnam" w:cs="Shabnam"/>
                                <w:b/>
                                <w:caps/>
                                <w:color w:val="D34817" w:themeColor="accent1"/>
                                <w:sz w:val="32"/>
                                <w:szCs w:val="28"/>
                              </w:rPr>
                              <w:alias w:val="Company"/>
                              <w:id w:val="108478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3560" w:rsidRPr="00873560">
                                <w:rPr>
                                  <w:rFonts w:ascii="Shabnam" w:hAnsi="Shabnam" w:cs="Shabnam"/>
                                  <w:b/>
                                  <w:caps/>
                                  <w:color w:val="D34817" w:themeColor="accent1"/>
                                  <w:sz w:val="32"/>
                                  <w:szCs w:val="28"/>
                                  <w:rtl/>
                                  <w:lang w:bidi="fa-IR"/>
                                </w:rPr>
                                <w:t>دانشگاه صنعتی امیرکبیر</w:t>
                              </w:r>
                            </w:sdtContent>
                          </w:sdt>
                        </w:p>
                        <w:p w:rsidR="00873560" w:rsidRDefault="0087356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</w:rPr>
                          </w:pPr>
                        </w:p>
                        <w:p w:rsidR="00873560" w:rsidRPr="00873560" w:rsidRDefault="00741A84" w:rsidP="00873560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Shabnam" w:hAnsi="Shabnam" w:cs="Shabnam"/>
                              <w:sz w:val="32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Shabnam" w:hAnsi="Shabnam" w:cs="Shabnam"/>
                                <w:sz w:val="32"/>
                                <w:szCs w:val="28"/>
                              </w:rPr>
                              <w:alias w:val="Year"/>
                              <w:id w:val="1084782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73560" w:rsidRPr="00873560">
                                <w:rPr>
                                  <w:rFonts w:ascii="Shabnam" w:hAnsi="Shabnam" w:cs="Shabnam"/>
                                  <w:sz w:val="32"/>
                                  <w:szCs w:val="28"/>
                                  <w:rtl/>
                                </w:rPr>
                                <w:t>۱۳۹۶ بهار</w:t>
                              </w:r>
                            </w:sdtContent>
                          </w:sdt>
                        </w:p>
                        <w:p w:rsidR="00873560" w:rsidRPr="00873560" w:rsidRDefault="00873560" w:rsidP="00873560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Shabnam" w:hAnsi="Shabnam" w:cs="Shabnam"/>
                              <w:sz w:val="32"/>
                              <w:szCs w:val="28"/>
                            </w:rPr>
                          </w:pPr>
                          <w:r w:rsidRPr="00873560">
                            <w:rPr>
                              <w:rFonts w:ascii="Shabnam" w:hAnsi="Shabnam" w:cs="Shabnam"/>
                              <w:sz w:val="32"/>
                              <w:szCs w:val="28"/>
                              <w:rtl/>
                            </w:rPr>
                            <w:t>ماهین میرشمس</w:t>
                          </w:r>
                          <w:r>
                            <w:rPr>
                              <w:rFonts w:ascii="Shabnam" w:hAnsi="Shabnam" w:cs="Shabnam" w:hint="cs"/>
                              <w:sz w:val="32"/>
                              <w:szCs w:val="28"/>
                              <w:rtl/>
                            </w:rPr>
                            <w:t xml:space="preserve"> ۹۴۳۱۸۱۰</w:t>
                          </w:r>
                          <w:r w:rsidRPr="00873560">
                            <w:rPr>
                              <w:rFonts w:ascii="Shabnam" w:hAnsi="Shabnam" w:cs="Shabnam"/>
                              <w:sz w:val="32"/>
                              <w:szCs w:val="28"/>
                              <w:rtl/>
                            </w:rPr>
                            <w:t xml:space="preserve"> </w:t>
                          </w:r>
                          <w:r w:rsidRPr="00873560">
                            <w:rPr>
                              <w:rFonts w:ascii="Shabnam" w:hAnsi="Shabnam" w:cs="Shabnam"/>
                              <w:sz w:val="32"/>
                              <w:szCs w:val="28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rFonts w:ascii="Shabnam" w:hAnsi="Shabnam" w:cs="Shabnam"/>
                                <w:sz w:val="32"/>
                                <w:szCs w:val="28"/>
                              </w:rPr>
                              <w:alias w:val="Author"/>
                              <w:id w:val="10847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Pr="00873560">
                                <w:rPr>
                                  <w:rFonts w:ascii="Shabnam" w:hAnsi="Shabnam" w:cs="Shabnam"/>
                                  <w:sz w:val="32"/>
                                  <w:szCs w:val="28"/>
                                  <w:rtl/>
                                </w:rPr>
                                <w:t>نویسنده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Pr="00873560">
            <w:rPr>
              <w:rFonts w:ascii="Shabnam" w:hAnsi="Shabnam" w:cs="Shabnam"/>
              <w:smallCaps/>
              <w:sz w:val="36"/>
              <w:szCs w:val="32"/>
              <w:rtl/>
              <w:lang w:bidi="fa-IR"/>
            </w:rPr>
            <w:t>به نام خداوند بخشنده مهربان</w:t>
          </w:r>
          <w:r w:rsidRPr="00873560">
            <w:rPr>
              <w:rFonts w:hint="cs"/>
              <w:smallCaps/>
              <w:sz w:val="36"/>
              <w:szCs w:val="32"/>
              <w:rtl/>
              <w:lang w:bidi="fa-IR"/>
            </w:rPr>
            <w:t xml:space="preserve"> </w:t>
          </w:r>
          <w:r>
            <w:rPr>
              <w:smallCaps/>
            </w:rPr>
            <w:br w:type="page"/>
          </w:r>
        </w:p>
      </w:sdtContent>
    </w:sdt>
    <w:p w:rsidR="004153DA" w:rsidRDefault="002224D6" w:rsidP="006166AD">
      <w:pPr>
        <w:pStyle w:val="Title"/>
        <w:spacing w:line="480" w:lineRule="auto"/>
        <w:rPr>
          <w:smallCaps w:val="0"/>
        </w:rPr>
      </w:pPr>
      <w:sdt>
        <w:sdtPr>
          <w:rPr>
            <w:rFonts w:ascii="Shabnam" w:hAnsi="Shabnam" w:cs="Shabnam"/>
            <w:smallCaps w:val="0"/>
          </w:rPr>
          <w:alias w:val="Title"/>
          <w:tag w:val="Title"/>
          <w:id w:val="11808329"/>
          <w:placeholder>
            <w:docPart w:val="8AE52B285653460BB5D3D848A1D05E6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73560" w:rsidRPr="00873560">
            <w:rPr>
              <w:rFonts w:ascii="Shabnam" w:hAnsi="Shabnam" w:cs="Shabnam"/>
              <w:smallCaps w:val="0"/>
              <w:rtl/>
            </w:rPr>
            <w:t>گ</w:t>
          </w:r>
          <w:r w:rsidR="00873560">
            <w:rPr>
              <w:rFonts w:ascii="Shabnam" w:hAnsi="Shabnam" w:cs="Shabnam" w:hint="cs"/>
              <w:smallCaps w:val="0"/>
              <w:rtl/>
            </w:rPr>
            <w:t>زارش پروژه</w:t>
          </w:r>
        </w:sdtContent>
      </w:sdt>
    </w:p>
    <w:p w:rsidR="004153DA" w:rsidRDefault="002224D6" w:rsidP="006166AD">
      <w:pPr>
        <w:pStyle w:val="Subtitle"/>
        <w:spacing w:line="480" w:lineRule="auto"/>
      </w:pPr>
      <w:sdt>
        <w:sdtPr>
          <w:alias w:val="Subtitle"/>
          <w:tag w:val="Subtitle"/>
          <w:id w:val="11808339"/>
          <w:placeholder>
            <w:docPart w:val="962F95B481054B26BE0DA3D9CBF1532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A18CD">
            <w:t>Taxi Service DataBase System</w:t>
          </w:r>
        </w:sdtContent>
      </w:sdt>
    </w:p>
    <w:p w:rsidR="004153DA" w:rsidRPr="00873560" w:rsidRDefault="00873560" w:rsidP="00DB7050">
      <w:pPr>
        <w:bidi/>
        <w:spacing w:line="480" w:lineRule="auto"/>
        <w:rPr>
          <w:rFonts w:ascii="Shabnam" w:hAnsi="Shabnam" w:cs="Shabnam"/>
          <w:sz w:val="24"/>
          <w:szCs w:val="22"/>
          <w:rtl/>
          <w:lang w:bidi="fa-IR"/>
        </w:rPr>
      </w:pPr>
      <w:r w:rsidRPr="00873560">
        <w:rPr>
          <w:rStyle w:val="Heading1Char"/>
          <w:rFonts w:ascii="Shabnam" w:hAnsi="Shabnam" w:cs="Shabnam" w:hint="cs"/>
          <w:sz w:val="32"/>
          <w:szCs w:val="36"/>
          <w:rtl/>
          <w:lang w:bidi="fa-IR"/>
        </w:rPr>
        <w:t xml:space="preserve">۱. </w:t>
      </w:r>
      <w:r w:rsidR="00B10FF4">
        <w:rPr>
          <w:rStyle w:val="Heading1Char"/>
          <w:rFonts w:ascii="Shabnam" w:hAnsi="Shabnam" w:cs="Shabnam" w:hint="cs"/>
          <w:sz w:val="32"/>
          <w:szCs w:val="36"/>
          <w:rtl/>
          <w:lang w:bidi="fa-IR"/>
        </w:rPr>
        <w:t xml:space="preserve">توضیحات کلی </w:t>
      </w:r>
    </w:p>
    <w:p w:rsidR="00873560" w:rsidRPr="00B10FF4" w:rsidRDefault="00873560" w:rsidP="00B10FF4">
      <w:pPr>
        <w:bidi/>
        <w:spacing w:line="480" w:lineRule="auto"/>
        <w:ind w:right="200"/>
        <w:rPr>
          <w:rFonts w:ascii="Calibri" w:hAnsi="Calibri" w:cs="Calibri"/>
          <w:rtl/>
          <w:lang w:eastAsia="zh-CN" w:bidi="fa-IR"/>
        </w:rPr>
      </w:pPr>
      <w:r>
        <w:rPr>
          <w:rFonts w:ascii="Shabnam" w:hAnsi="Shabnam" w:cs="Shabnam" w:hint="cs"/>
          <w:rtl/>
        </w:rPr>
        <w:t>کامپیوتر پایه‌ی</w:t>
      </w:r>
      <w:r>
        <w:rPr>
          <w:rFonts w:ascii="Shabnam" w:hAnsi="Shabnam" w:cs="Shabnam"/>
        </w:rPr>
        <w:t xml:space="preserve">  </w:t>
      </w:r>
      <w:r>
        <w:rPr>
          <w:rFonts w:ascii="Calibri" w:hAnsi="Calibri" w:cs="Calibri"/>
          <w:lang w:eastAsia="zh-CN"/>
        </w:rPr>
        <w:t xml:space="preserve">Sayeh </w:t>
      </w:r>
      <w:r>
        <w:rPr>
          <w:rFonts w:ascii="Shabnam" w:hAnsi="Shabnam" w:cs="Shabnam" w:hint="cs"/>
          <w:rtl/>
          <w:lang w:eastAsia="zh-CN" w:bidi="fa-IR"/>
        </w:rPr>
        <w:t xml:space="preserve">از </w:t>
      </w:r>
      <w:r w:rsidR="00B10FF4">
        <w:rPr>
          <w:rFonts w:ascii="Shabnam" w:hAnsi="Shabnam" w:cs="Shabnam" w:hint="cs"/>
          <w:rtl/>
          <w:lang w:eastAsia="zh-CN" w:bidi="fa-IR"/>
        </w:rPr>
        <w:t xml:space="preserve">یک حافظه تشکیل شده بود. برای بهینه سازی و استفاده سریع تر از این حافظه ، ما در این پروژه سعی کردیم که حافظه نهان یا </w:t>
      </w:r>
      <w:r w:rsidR="00B10FF4">
        <w:rPr>
          <w:rFonts w:ascii="Calibri" w:hAnsi="Calibri" w:cs="Calibri"/>
          <w:lang w:eastAsia="zh-CN" w:bidi="fa-IR"/>
        </w:rPr>
        <w:t xml:space="preserve">cache </w:t>
      </w:r>
      <w:r w:rsidR="00B10FF4">
        <w:rPr>
          <w:rFonts w:ascii="Calibri" w:hAnsi="Calibri" w:cs="Calibri" w:hint="cs"/>
          <w:rtl/>
          <w:lang w:eastAsia="zh-CN" w:bidi="fa-IR"/>
        </w:rPr>
        <w:t xml:space="preserve"> </w:t>
      </w:r>
      <w:r w:rsidR="00B10FF4">
        <w:rPr>
          <w:rFonts w:ascii="Shabnam" w:hAnsi="Shabnam" w:cs="Shabnam" w:hint="cs"/>
          <w:rtl/>
          <w:lang w:eastAsia="zh-CN" w:bidi="fa-IR"/>
        </w:rPr>
        <w:t xml:space="preserve">با قرارداد </w:t>
      </w:r>
      <w:r w:rsidR="00B10FF4">
        <w:rPr>
          <w:rFonts w:ascii="Calibri" w:hAnsi="Calibri" w:cs="Calibri"/>
          <w:lang w:eastAsia="zh-CN" w:bidi="fa-IR"/>
        </w:rPr>
        <w:t>MRU</w:t>
      </w:r>
      <w:r w:rsidR="00B10FF4">
        <w:rPr>
          <w:rFonts w:ascii="Calibri" w:hAnsi="Calibri" w:cs="Calibri" w:hint="cs"/>
          <w:rtl/>
          <w:lang w:eastAsia="zh-CN" w:bidi="fa-IR"/>
        </w:rPr>
        <w:t xml:space="preserve"> </w:t>
      </w:r>
      <w:r w:rsidR="00B10FF4">
        <w:rPr>
          <w:rFonts w:ascii="Shabnam" w:hAnsi="Shabnam" w:cs="Shabnam" w:hint="cs"/>
          <w:rtl/>
          <w:lang w:eastAsia="zh-CN" w:bidi="fa-IR"/>
        </w:rPr>
        <w:t xml:space="preserve">پیاده‌سازی کنیم. این حافظه نهان </w:t>
      </w:r>
      <w:r w:rsidR="00B10FF4">
        <w:rPr>
          <w:rFonts w:ascii="Shabnam" w:hAnsi="Shabnam" w:cs="Shabnam"/>
          <w:lang w:eastAsia="zh-CN" w:bidi="fa-IR"/>
        </w:rPr>
        <w:t xml:space="preserve"> </w:t>
      </w:r>
      <w:r w:rsidR="00B10FF4">
        <w:rPr>
          <w:rFonts w:ascii="Calibri" w:hAnsi="Calibri" w:cs="Calibri"/>
          <w:lang w:eastAsia="zh-CN" w:bidi="fa-IR"/>
        </w:rPr>
        <w:t xml:space="preserve">2-way associative </w:t>
      </w:r>
      <w:r w:rsidR="00B10FF4">
        <w:rPr>
          <w:rFonts w:ascii="Shabnam" w:hAnsi="Shabnam" w:cs="Shabnam"/>
          <w:lang w:eastAsia="zh-CN" w:bidi="fa-IR"/>
        </w:rPr>
        <w:t xml:space="preserve"> </w:t>
      </w:r>
      <w:r w:rsidR="00B10FF4">
        <w:rPr>
          <w:rFonts w:ascii="Shabnam" w:hAnsi="Shabnam" w:cs="Shabnam" w:hint="cs"/>
          <w:rtl/>
          <w:lang w:eastAsia="zh-CN" w:bidi="fa-IR"/>
        </w:rPr>
        <w:t>پیاده‌سازی شده است. نحوه کارکرد این</w:t>
      </w:r>
      <w:bookmarkStart w:id="0" w:name="_GoBack"/>
      <w:bookmarkEnd w:id="0"/>
      <w:r w:rsidR="00B10FF4">
        <w:rPr>
          <w:rFonts w:ascii="Shabnam" w:hAnsi="Shabnam" w:cs="Shabnam" w:hint="cs"/>
          <w:rtl/>
          <w:lang w:eastAsia="zh-CN" w:bidi="fa-IR"/>
        </w:rPr>
        <w:t xml:space="preserve"> حافظه بدین صورت است که اگر داده‌ای را بخواهد از حافظه بخواند ، ابتدا کش را چک کرده ، اگر در آن موجود نبود،‌از حافظه اصلی خوانده و در کش می‌نویسد.</w:t>
      </w:r>
    </w:p>
    <w:p w:rsidR="00873560" w:rsidRPr="00B10FF4" w:rsidRDefault="00B10FF4" w:rsidP="00B10FF4">
      <w:pPr>
        <w:bidi/>
        <w:spacing w:line="480" w:lineRule="auto"/>
        <w:ind w:right="200"/>
        <w:jc w:val="center"/>
        <w:rPr>
          <w:rFonts w:ascii="Shabnam" w:hAnsi="Shabnam" w:cs="Shabnam"/>
          <w:lang w:eastAsia="zh-CN" w:bidi="fa-IR"/>
        </w:rPr>
      </w:pPr>
      <w:r>
        <w:rPr>
          <w:noProof/>
          <w:lang w:eastAsia="zh-CN"/>
        </w:rPr>
        <w:drawing>
          <wp:inline distT="0" distB="0" distL="0" distR="0" wp14:anchorId="2C750AC0" wp14:editId="36D3CE18">
            <wp:extent cx="4289324" cy="350019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579" cy="35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60" w:rsidRDefault="00873560" w:rsidP="006166AD">
      <w:pPr>
        <w:pStyle w:val="Heading2"/>
        <w:bidi/>
        <w:spacing w:line="480" w:lineRule="auto"/>
        <w:rPr>
          <w:rFonts w:ascii="Shabnam" w:hAnsi="Shabnam" w:cs="Shabnam"/>
          <w:rtl/>
          <w:lang w:bidi="fa-IR"/>
        </w:rPr>
      </w:pPr>
    </w:p>
    <w:p w:rsidR="00873560" w:rsidRPr="00B10FF4" w:rsidRDefault="00B10FF4" w:rsidP="00B10FF4">
      <w:pPr>
        <w:pStyle w:val="Heading2"/>
        <w:bidi/>
        <w:spacing w:line="480" w:lineRule="auto"/>
        <w:rPr>
          <w:rFonts w:ascii="Calibri" w:hAnsi="Calibri" w:cs="Calibri"/>
          <w:sz w:val="36"/>
          <w:szCs w:val="40"/>
          <w:rtl/>
          <w:lang w:bidi="fa-IR"/>
        </w:rPr>
      </w:pPr>
      <w:r>
        <w:rPr>
          <w:rFonts w:ascii="Shabnam" w:hAnsi="Shabnam" w:cs="Shabnam" w:hint="cs"/>
          <w:sz w:val="36"/>
          <w:szCs w:val="40"/>
          <w:rtl/>
          <w:lang w:bidi="fa-IR"/>
        </w:rPr>
        <w:lastRenderedPageBreak/>
        <w:t>۲.اجزای کش</w:t>
      </w:r>
    </w:p>
    <w:p w:rsidR="00873560" w:rsidRDefault="00873560" w:rsidP="00B10FF4">
      <w:pPr>
        <w:pStyle w:val="Heading2"/>
        <w:bidi/>
        <w:spacing w:line="480" w:lineRule="auto"/>
        <w:rPr>
          <w:rFonts w:ascii="Calibri" w:hAnsi="Calibri" w:cs="Calibri"/>
          <w:sz w:val="28"/>
          <w:szCs w:val="32"/>
          <w:lang w:eastAsia="zh-CN" w:bidi="fa-IR"/>
        </w:rPr>
      </w:pPr>
      <w:r>
        <w:rPr>
          <w:rFonts w:ascii="Shabnam" w:hAnsi="Shabnam" w:cs="Shabnam" w:hint="cs"/>
          <w:sz w:val="28"/>
          <w:szCs w:val="32"/>
          <w:rtl/>
          <w:lang w:bidi="fa-IR"/>
        </w:rPr>
        <w:t>۱.۲‌</w:t>
      </w:r>
      <w:r>
        <w:rPr>
          <w:rFonts w:ascii="Calibri" w:hAnsi="Calibri" w:cs="Calibri"/>
          <w:sz w:val="28"/>
          <w:szCs w:val="32"/>
          <w:lang w:eastAsia="zh-CN" w:bidi="fa-IR"/>
        </w:rPr>
        <w:t xml:space="preserve"> </w:t>
      </w:r>
      <w:r w:rsidR="00B10FF4">
        <w:rPr>
          <w:rFonts w:ascii="Calibri" w:hAnsi="Calibri" w:cs="Calibri"/>
          <w:sz w:val="28"/>
          <w:szCs w:val="32"/>
          <w:lang w:eastAsia="zh-CN" w:bidi="fa-IR"/>
        </w:rPr>
        <w:t xml:space="preserve">Data Array </w:t>
      </w:r>
    </w:p>
    <w:p w:rsidR="00D505A7" w:rsidRPr="00D505A7" w:rsidRDefault="00D505A7" w:rsidP="00D505A7">
      <w:pPr>
        <w:bidi/>
        <w:jc w:val="center"/>
        <w:rPr>
          <w:lang w:eastAsia="zh-CN" w:bidi="fa-IR"/>
        </w:rPr>
      </w:pPr>
      <w:r w:rsidRPr="00D23CE3">
        <w:rPr>
          <w:rFonts w:cs="B Zar"/>
          <w:noProof/>
          <w:sz w:val="26"/>
          <w:szCs w:val="26"/>
          <w:rtl/>
          <w:lang w:eastAsia="zh-CN"/>
        </w:rPr>
        <w:drawing>
          <wp:inline distT="0" distB="0" distL="0" distR="0" wp14:anchorId="623BAC59" wp14:editId="264FACA0">
            <wp:extent cx="4419600" cy="1668780"/>
            <wp:effectExtent l="0" t="0" r="0" b="7620"/>
            <wp:docPr id="3" name="Picture 3" descr="C:\Users\Amin Rashidbeigi\Desktop\data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n Rashidbeigi\Desktop\dataArra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A7" w:rsidRPr="00D505A7" w:rsidRDefault="00D505A7" w:rsidP="00D505A7">
      <w:pPr>
        <w:bidi/>
        <w:rPr>
          <w:rFonts w:ascii="Shabnam" w:hAnsi="Shabnam" w:cs="Shabnam"/>
          <w:sz w:val="26"/>
          <w:szCs w:val="26"/>
          <w:rtl/>
          <w:lang w:bidi="fa-IR"/>
        </w:rPr>
      </w:pPr>
      <w:r>
        <w:rPr>
          <w:rFonts w:ascii="Shabnam" w:hAnsi="Shabnam" w:cs="Shabnam"/>
          <w:sz w:val="26"/>
          <w:szCs w:val="26"/>
          <w:rtl/>
          <w:lang w:bidi="fa-IR"/>
        </w:rPr>
        <w:t>این ماژول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 ذخیره سازی 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داده هایی را دارد که از حافظه اصلی آمده است. این ماژول دارای یک آرایه 64 تایی شامل داده های </w:t>
      </w:r>
      <w:r>
        <w:rPr>
          <w:rFonts w:ascii="Shabnam" w:hAnsi="Shabnam" w:cs="Shabnam" w:hint="cs"/>
          <w:sz w:val="26"/>
          <w:szCs w:val="26"/>
          <w:rtl/>
          <w:lang w:bidi="fa-IR"/>
        </w:rPr>
        <w:t>۱۶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بیتی است. </w:t>
      </w:r>
      <w:r>
        <w:rPr>
          <w:rFonts w:ascii="Shabnam" w:hAnsi="Shabnam" w:cs="Shabnam" w:hint="cs"/>
          <w:sz w:val="26"/>
          <w:szCs w:val="26"/>
          <w:rtl/>
          <w:lang w:bidi="fa-IR"/>
        </w:rPr>
        <w:t>(برای وصل شدن به کامپیوتر پایه سایه مجبور به ۱۶ تایی کردن داده ها شدیم)</w:t>
      </w:r>
    </w:p>
    <w:p w:rsidR="00D505A7" w:rsidRPr="00D505A7" w:rsidRDefault="00D505A7" w:rsidP="00D505A7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سیگنال ورودی </w:t>
      </w:r>
      <w:r>
        <w:rPr>
          <w:rFonts w:ascii="Calibri" w:hAnsi="Calibri" w:cs="Calibri"/>
          <w:sz w:val="26"/>
          <w:szCs w:val="26"/>
          <w:lang w:bidi="fa-IR"/>
        </w:rPr>
        <w:t>address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:‌ این سیگنال </w:t>
      </w:r>
      <w:r>
        <w:rPr>
          <w:rFonts w:ascii="Shabnam" w:hAnsi="Shabnam" w:cs="Shabnam" w:hint="cs"/>
          <w:sz w:val="26"/>
          <w:szCs w:val="26"/>
          <w:rtl/>
          <w:lang w:bidi="fa-IR"/>
        </w:rPr>
        <w:t>ستون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آرایه 64 تایی را مشخص می کند.</w:t>
      </w:r>
    </w:p>
    <w:p w:rsidR="00D505A7" w:rsidRPr="00D505A7" w:rsidRDefault="00D505A7" w:rsidP="00D505A7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>سیگنال ورودی</w:t>
      </w:r>
      <w:r>
        <w:rPr>
          <w:rFonts w:ascii="Shabnam" w:hAnsi="Shabnam" w:cs="Shabnam" w:hint="cs"/>
          <w:sz w:val="26"/>
          <w:szCs w:val="26"/>
          <w:rtl/>
          <w:lang w:bidi="fa-IR"/>
        </w:rPr>
        <w:t>‌</w:t>
      </w:r>
      <w:r>
        <w:rPr>
          <w:rFonts w:ascii="Calibri" w:hAnsi="Calibri" w:cs="Calibri"/>
          <w:sz w:val="26"/>
          <w:szCs w:val="26"/>
          <w:lang w:bidi="fa-IR"/>
        </w:rPr>
        <w:t>wren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>: این سیگنال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 مشخص می‌کند که الان باید در ماژول داده نوشته شود یا خیر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>.</w:t>
      </w:r>
    </w:p>
    <w:p w:rsidR="00D505A7" w:rsidRPr="00D505A7" w:rsidRDefault="00D505A7" w:rsidP="00D505A7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سیگنال ورودی </w:t>
      </w:r>
      <w:r>
        <w:rPr>
          <w:rFonts w:ascii="Calibri" w:hAnsi="Calibri" w:cs="Calibri"/>
          <w:sz w:val="26"/>
          <w:szCs w:val="26"/>
          <w:lang w:bidi="fa-IR"/>
        </w:rPr>
        <w:t>wrdata</w:t>
      </w:r>
      <w:r>
        <w:rPr>
          <w:rFonts w:ascii="Shabnam" w:hAnsi="Shabnam" w:cs="Shabnam"/>
          <w:sz w:val="26"/>
          <w:szCs w:val="26"/>
          <w:rtl/>
          <w:lang w:bidi="fa-IR"/>
        </w:rPr>
        <w:t xml:space="preserve"> : این سیگنال</w:t>
      </w:r>
      <w:r>
        <w:rPr>
          <w:rFonts w:ascii="Shabnam" w:hAnsi="Shabnam" w:cs="Shabnam" w:hint="cs"/>
          <w:sz w:val="26"/>
          <w:szCs w:val="26"/>
          <w:rtl/>
          <w:lang w:eastAsia="zh-CN" w:bidi="fa-IR"/>
        </w:rPr>
        <w:t xml:space="preserve"> شامل داده ورودی‌ای که قرار است در کش نوشته شود ، می‌باشد.</w:t>
      </w:r>
    </w:p>
    <w:p w:rsidR="00D505A7" w:rsidRPr="00D505A7" w:rsidRDefault="00D505A7" w:rsidP="00D505A7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سیگنال خروجی </w:t>
      </w:r>
      <w:r>
        <w:rPr>
          <w:rFonts w:ascii="Calibri" w:hAnsi="Calibri" w:cs="Calibri"/>
          <w:sz w:val="26"/>
          <w:szCs w:val="26"/>
          <w:lang w:bidi="fa-IR"/>
        </w:rPr>
        <w:t>data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: این سیگنال که </w:t>
      </w:r>
      <w:r>
        <w:rPr>
          <w:rFonts w:ascii="Shabnam" w:hAnsi="Shabnam" w:cs="Shabnam" w:hint="cs"/>
          <w:sz w:val="26"/>
          <w:szCs w:val="26"/>
          <w:rtl/>
          <w:lang w:bidi="fa-IR"/>
        </w:rPr>
        <w:t>۱۶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بیتی است، داده ای را که در آدرس </w:t>
      </w:r>
      <w:r>
        <w:rPr>
          <w:rFonts w:ascii="Calibri" w:hAnsi="Calibri" w:cs="Calibri"/>
          <w:sz w:val="26"/>
          <w:szCs w:val="26"/>
          <w:lang w:bidi="fa-IR"/>
        </w:rPr>
        <w:t>address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قرار دارد را به </w:t>
      </w:r>
      <w:r>
        <w:rPr>
          <w:rFonts w:ascii="Shabnam" w:hAnsi="Shabnam" w:cs="Shabnam" w:hint="cs"/>
          <w:sz w:val="26"/>
          <w:szCs w:val="26"/>
          <w:rtl/>
          <w:lang w:bidi="fa-IR"/>
        </w:rPr>
        <w:t>عنوان خروجی ماژول تولید می‌کند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>.</w:t>
      </w:r>
    </w:p>
    <w:p w:rsidR="00D505A7" w:rsidRDefault="00864151" w:rsidP="00D505A7">
      <w:pPr>
        <w:bidi/>
        <w:rPr>
          <w:rFonts w:ascii="Shabnam" w:hAnsi="Shabnam" w:cs="Shabnam"/>
          <w:sz w:val="26"/>
          <w:szCs w:val="26"/>
          <w:rtl/>
          <w:lang w:bidi="fa-IR"/>
        </w:rPr>
      </w:pP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چون </w:t>
      </w:r>
      <w:r w:rsidR="00D505A7" w:rsidRPr="00D505A7">
        <w:rPr>
          <w:rFonts w:ascii="Shabnam" w:hAnsi="Shabnam" w:cs="Shabnam"/>
          <w:sz w:val="26"/>
          <w:szCs w:val="26"/>
          <w:rtl/>
          <w:lang w:bidi="fa-IR"/>
        </w:rPr>
        <w:t xml:space="preserve">از تکنولوژی </w:t>
      </w:r>
      <w:r w:rsidR="00D505A7" w:rsidRPr="00D505A7">
        <w:rPr>
          <w:rFonts w:ascii="Shabnam" w:hAnsi="Shabnam" w:cs="Shabnam"/>
          <w:sz w:val="26"/>
          <w:szCs w:val="26"/>
          <w:lang w:bidi="fa-IR"/>
        </w:rPr>
        <w:t>2-</w:t>
      </w:r>
      <w:r w:rsidR="00D505A7">
        <w:rPr>
          <w:rFonts w:ascii="Calibri" w:hAnsi="Calibri" w:cs="Calibri"/>
          <w:sz w:val="26"/>
          <w:szCs w:val="26"/>
          <w:lang w:bidi="fa-IR"/>
        </w:rPr>
        <w:t>way</w:t>
      </w:r>
      <w:r w:rsidR="00D505A7" w:rsidRPr="00D505A7">
        <w:rPr>
          <w:rFonts w:ascii="Shabnam" w:hAnsi="Shabnam" w:cs="Shabnam"/>
          <w:sz w:val="26"/>
          <w:szCs w:val="26"/>
          <w:lang w:bidi="fa-IR"/>
        </w:rPr>
        <w:t xml:space="preserve"> </w:t>
      </w:r>
      <w:r w:rsidR="00D505A7">
        <w:rPr>
          <w:rFonts w:ascii="Calibri" w:hAnsi="Calibri" w:cs="Calibri"/>
          <w:sz w:val="26"/>
          <w:szCs w:val="26"/>
          <w:lang w:bidi="fa-IR"/>
        </w:rPr>
        <w:t>associative</w:t>
      </w:r>
      <w:r w:rsidR="00D505A7" w:rsidRPr="00D505A7">
        <w:rPr>
          <w:rFonts w:ascii="Shabnam" w:hAnsi="Shabnam" w:cs="Shabnam"/>
          <w:sz w:val="26"/>
          <w:szCs w:val="26"/>
          <w:rtl/>
          <w:lang w:bidi="fa-IR"/>
        </w:rPr>
        <w:t xml:space="preserve"> استفاده شده است، دو ماژول </w:t>
      </w:r>
      <w:r w:rsidR="00D505A7">
        <w:rPr>
          <w:rFonts w:ascii="Calibri" w:hAnsi="Calibri" w:cs="Calibri"/>
          <w:sz w:val="26"/>
          <w:szCs w:val="26"/>
          <w:lang w:bidi="fa-IR"/>
        </w:rPr>
        <w:t>data</w:t>
      </w:r>
      <w:r w:rsidR="00D505A7" w:rsidRPr="00D505A7">
        <w:rPr>
          <w:rFonts w:ascii="Shabnam" w:hAnsi="Shabnam" w:cs="Shabnam"/>
          <w:sz w:val="26"/>
          <w:szCs w:val="26"/>
          <w:lang w:bidi="fa-IR"/>
        </w:rPr>
        <w:t xml:space="preserve"> </w:t>
      </w:r>
      <w:r w:rsidR="00D505A7">
        <w:rPr>
          <w:rFonts w:ascii="Calibri" w:hAnsi="Calibri" w:cs="Calibri"/>
          <w:sz w:val="26"/>
          <w:szCs w:val="26"/>
          <w:lang w:bidi="fa-IR"/>
        </w:rPr>
        <w:t>array</w:t>
      </w:r>
      <w:r w:rsidR="00D505A7">
        <w:rPr>
          <w:rFonts w:ascii="Calibri" w:hAnsi="Calibri" w:cs="Calibri" w:hint="cs"/>
          <w:sz w:val="26"/>
          <w:szCs w:val="26"/>
          <w:rtl/>
          <w:lang w:bidi="fa-IR"/>
        </w:rPr>
        <w:t xml:space="preserve"> </w:t>
      </w:r>
      <w:r w:rsidR="00D505A7" w:rsidRPr="00D505A7">
        <w:rPr>
          <w:rFonts w:ascii="Shabnam" w:hAnsi="Shabnam" w:cs="Shabnam"/>
          <w:sz w:val="26"/>
          <w:szCs w:val="26"/>
          <w:rtl/>
          <w:lang w:bidi="fa-IR"/>
        </w:rPr>
        <w:t xml:space="preserve"> </w:t>
      </w:r>
      <w:r w:rsidR="00D505A7">
        <w:rPr>
          <w:rFonts w:ascii="Shabnam" w:hAnsi="Shabnam" w:cs="Shabnam" w:hint="cs"/>
          <w:sz w:val="26"/>
          <w:szCs w:val="26"/>
          <w:rtl/>
          <w:lang w:bidi="fa-IR"/>
        </w:rPr>
        <w:t>باید وجود داشته باشد.</w:t>
      </w:r>
    </w:p>
    <w:p w:rsidR="00D505A7" w:rsidRDefault="00D505A7" w:rsidP="00D505A7">
      <w:pPr>
        <w:bidi/>
        <w:rPr>
          <w:rFonts w:ascii="Shabnam" w:hAnsi="Shabnam" w:cs="Shabnam"/>
          <w:sz w:val="26"/>
          <w:szCs w:val="26"/>
          <w:rtl/>
          <w:lang w:bidi="fa-IR"/>
        </w:rPr>
      </w:pPr>
    </w:p>
    <w:p w:rsidR="00D505A7" w:rsidRDefault="00D505A7" w:rsidP="00D505A7">
      <w:pPr>
        <w:bidi/>
        <w:rPr>
          <w:rFonts w:ascii="Shabnam" w:hAnsi="Shabnam" w:cs="Shabnam"/>
          <w:sz w:val="26"/>
          <w:szCs w:val="26"/>
          <w:rtl/>
          <w:lang w:bidi="fa-IR"/>
        </w:rPr>
      </w:pPr>
    </w:p>
    <w:p w:rsidR="00D505A7" w:rsidRPr="00D505A7" w:rsidRDefault="00D505A7" w:rsidP="00D505A7">
      <w:pPr>
        <w:bidi/>
        <w:rPr>
          <w:rFonts w:ascii="Shabnam" w:hAnsi="Shabnam" w:cs="Shabnam"/>
          <w:sz w:val="26"/>
          <w:szCs w:val="26"/>
          <w:rtl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</w:t>
      </w:r>
    </w:p>
    <w:p w:rsidR="00873560" w:rsidRDefault="00873560" w:rsidP="00D505A7">
      <w:pPr>
        <w:pStyle w:val="Heading2"/>
        <w:bidi/>
        <w:spacing w:line="480" w:lineRule="auto"/>
        <w:rPr>
          <w:rFonts w:ascii="Calibri" w:hAnsi="Calibri" w:cs="Calibri"/>
          <w:lang w:eastAsia="zh-CN" w:bidi="fa-IR"/>
        </w:rPr>
      </w:pPr>
      <w:r>
        <w:rPr>
          <w:rFonts w:ascii="Shabnam" w:hAnsi="Shabnam" w:cs="Shabnam" w:hint="cs"/>
          <w:rtl/>
          <w:lang w:bidi="fa-IR"/>
        </w:rPr>
        <w:lastRenderedPageBreak/>
        <w:t>۲</w:t>
      </w:r>
      <w:r w:rsidRPr="00873560">
        <w:rPr>
          <w:rFonts w:ascii="Shabnam" w:hAnsi="Shabnam" w:cs="Shabnam" w:hint="cs"/>
          <w:rtl/>
          <w:lang w:bidi="fa-IR"/>
        </w:rPr>
        <w:t>.۲‌</w:t>
      </w:r>
      <w:r w:rsidRPr="00873560">
        <w:rPr>
          <w:rFonts w:ascii="Calibri" w:hAnsi="Calibri" w:cs="Calibri"/>
          <w:lang w:eastAsia="zh-CN" w:bidi="fa-IR"/>
        </w:rPr>
        <w:t xml:space="preserve"> </w:t>
      </w:r>
      <w:r w:rsidR="00B10FF4">
        <w:rPr>
          <w:rFonts w:ascii="Calibri" w:hAnsi="Calibri" w:cs="Calibri"/>
          <w:lang w:eastAsia="zh-CN" w:bidi="fa-IR"/>
        </w:rPr>
        <w:t xml:space="preserve">Miss Hit logic </w:t>
      </w:r>
    </w:p>
    <w:p w:rsidR="00905E3E" w:rsidRDefault="00905E3E" w:rsidP="00905E3E">
      <w:pPr>
        <w:bidi/>
        <w:jc w:val="center"/>
        <w:rPr>
          <w:lang w:eastAsia="zh-CN" w:bidi="fa-IR"/>
        </w:rPr>
      </w:pPr>
      <w:r w:rsidRPr="001134B2">
        <w:rPr>
          <w:rFonts w:cs="B Zar"/>
          <w:noProof/>
          <w:sz w:val="26"/>
          <w:szCs w:val="26"/>
          <w:rtl/>
          <w:lang w:eastAsia="zh-CN"/>
        </w:rPr>
        <w:drawing>
          <wp:inline distT="0" distB="0" distL="0" distR="0" wp14:anchorId="357F90A3" wp14:editId="79DC8871">
            <wp:extent cx="4808220" cy="1577340"/>
            <wp:effectExtent l="0" t="0" r="0" b="3810"/>
            <wp:docPr id="20" name="Picture 20" descr="C:\Users\Amin Rashidbeigi\Desktop\miss-hit-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in Rashidbeigi\Desktop\miss-hit-logi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3E" w:rsidRPr="00905E3E" w:rsidRDefault="00905E3E" w:rsidP="00905E3E">
      <w:pPr>
        <w:bidi/>
        <w:rPr>
          <w:rFonts w:ascii="Shabnam" w:hAnsi="Shabnam" w:cs="Shabnam"/>
          <w:sz w:val="26"/>
          <w:szCs w:val="26"/>
          <w:rtl/>
          <w:lang w:bidi="fa-IR"/>
        </w:rPr>
      </w:pP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این ماژول </w:t>
      </w:r>
      <w:r>
        <w:rPr>
          <w:rFonts w:ascii="Calibri" w:hAnsi="Calibri" w:cs="Calibri"/>
          <w:sz w:val="26"/>
          <w:szCs w:val="26"/>
          <w:lang w:bidi="fa-IR"/>
        </w:rPr>
        <w:t>miss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شدن یا </w:t>
      </w:r>
      <w:r>
        <w:rPr>
          <w:rFonts w:ascii="Calibri" w:hAnsi="Calibri" w:cs="Calibri"/>
          <w:sz w:val="26"/>
          <w:szCs w:val="26"/>
          <w:lang w:bidi="fa-IR"/>
        </w:rPr>
        <w:t>hit</w:t>
      </w:r>
      <w:r>
        <w:rPr>
          <w:rFonts w:ascii="Shabnam" w:hAnsi="Shabnam" w:cs="Shabnam"/>
          <w:sz w:val="26"/>
          <w:szCs w:val="26"/>
          <w:rtl/>
          <w:lang w:bidi="fa-IR"/>
        </w:rPr>
        <w:t xml:space="preserve"> شدن داده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 درخواست داده شده 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در </w:t>
      </w:r>
      <w:r>
        <w:rPr>
          <w:rFonts w:ascii="Calibri" w:hAnsi="Calibri" w:cs="Calibri"/>
          <w:sz w:val="26"/>
          <w:szCs w:val="26"/>
          <w:lang w:bidi="fa-IR"/>
        </w:rPr>
        <w:t>cache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و همچنین مشخص کردن </w:t>
      </w:r>
      <w:r>
        <w:rPr>
          <w:rFonts w:ascii="Calibri" w:hAnsi="Calibri" w:cs="Calibri"/>
          <w:sz w:val="26"/>
          <w:szCs w:val="26"/>
          <w:lang w:bidi="fa-IR"/>
        </w:rPr>
        <w:t>valid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بودن </w:t>
      </w:r>
      <w:r>
        <w:rPr>
          <w:rFonts w:ascii="Calibri" w:hAnsi="Calibri" w:cs="Calibri"/>
          <w:sz w:val="26"/>
          <w:szCs w:val="26"/>
          <w:lang w:bidi="fa-IR"/>
        </w:rPr>
        <w:t>way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ها 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 تشخیص می‌دهد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. </w:t>
      </w:r>
    </w:p>
    <w:p w:rsidR="00905E3E" w:rsidRPr="00905E3E" w:rsidRDefault="00905E3E" w:rsidP="00905E3E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سیگنال ورودی </w:t>
      </w:r>
      <w:r>
        <w:rPr>
          <w:rFonts w:ascii="Calibri" w:hAnsi="Calibri" w:cs="Calibri"/>
          <w:sz w:val="26"/>
          <w:szCs w:val="26"/>
          <w:lang w:bidi="fa-IR"/>
        </w:rPr>
        <w:t>tag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:‌ چهار بیت پر ارزش آدرس</w:t>
      </w:r>
    </w:p>
    <w:p w:rsidR="00905E3E" w:rsidRPr="00905E3E" w:rsidRDefault="00905E3E" w:rsidP="00905E3E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سیگنال های ورودی </w:t>
      </w:r>
      <w:r>
        <w:rPr>
          <w:rFonts w:ascii="Calibri" w:hAnsi="Calibri" w:cs="Calibri"/>
          <w:sz w:val="26"/>
          <w:szCs w:val="26"/>
          <w:lang w:bidi="fa-IR"/>
        </w:rPr>
        <w:t>w0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و </w:t>
      </w:r>
      <w:r>
        <w:rPr>
          <w:rFonts w:ascii="Calibri" w:hAnsi="Calibri" w:cs="Calibri"/>
          <w:sz w:val="26"/>
          <w:szCs w:val="26"/>
          <w:lang w:bidi="fa-IR"/>
        </w:rPr>
        <w:t>w1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:‌ 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برای 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مقایسه با </w:t>
      </w:r>
      <w:r>
        <w:rPr>
          <w:rFonts w:ascii="Calibri" w:hAnsi="Calibri" w:cs="Calibri"/>
          <w:sz w:val="26"/>
          <w:szCs w:val="26"/>
          <w:lang w:bidi="fa-IR"/>
        </w:rPr>
        <w:t>tag</w:t>
      </w:r>
    </w:p>
    <w:p w:rsidR="00905E3E" w:rsidRPr="00905E3E" w:rsidRDefault="00905E3E" w:rsidP="00905E3E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سیگنال خروجی </w:t>
      </w:r>
      <w:r>
        <w:rPr>
          <w:rFonts w:ascii="Calibri" w:hAnsi="Calibri" w:cs="Calibri"/>
          <w:sz w:val="26"/>
          <w:szCs w:val="26"/>
          <w:lang w:bidi="fa-IR"/>
        </w:rPr>
        <w:t>hit</w:t>
      </w:r>
      <w:r>
        <w:rPr>
          <w:rFonts w:ascii="Shabnam" w:hAnsi="Shabnam" w:cs="Shabnam"/>
          <w:sz w:val="26"/>
          <w:szCs w:val="26"/>
          <w:rtl/>
          <w:lang w:bidi="fa-IR"/>
        </w:rPr>
        <w:t xml:space="preserve"> : 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</w:t>
      </w:r>
      <w:r>
        <w:rPr>
          <w:rFonts w:ascii="Calibri" w:hAnsi="Calibri" w:cs="Calibri"/>
          <w:sz w:val="26"/>
          <w:szCs w:val="26"/>
          <w:lang w:bidi="fa-IR"/>
        </w:rPr>
        <w:t>tag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و چهار بیت کم ارزش یکی از 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</w:t>
      </w:r>
      <w:r>
        <w:rPr>
          <w:rFonts w:ascii="Calibri" w:hAnsi="Calibri" w:cs="Calibri"/>
          <w:sz w:val="26"/>
          <w:szCs w:val="26"/>
          <w:lang w:bidi="fa-IR"/>
        </w:rPr>
        <w:t>w0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و </w:t>
      </w:r>
      <w:r>
        <w:rPr>
          <w:rFonts w:ascii="Calibri" w:hAnsi="Calibri" w:cs="Calibri"/>
          <w:sz w:val="26"/>
          <w:szCs w:val="26"/>
          <w:lang w:bidi="fa-IR"/>
        </w:rPr>
        <w:t>w1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برابر باشد </w:t>
      </w:r>
      <w:r>
        <w:rPr>
          <w:rFonts w:ascii="Calibri" w:hAnsi="Calibri" w:cs="Calibri"/>
          <w:sz w:val="26"/>
          <w:szCs w:val="26"/>
          <w:lang w:bidi="fa-IR"/>
        </w:rPr>
        <w:t>hit</w:t>
      </w:r>
      <w:r w:rsidRPr="00905E3E">
        <w:rPr>
          <w:rFonts w:ascii="Shabnam" w:hAnsi="Shabnam" w:cs="Shabnam"/>
          <w:sz w:val="26"/>
          <w:szCs w:val="26"/>
          <w:rtl/>
          <w:lang w:bidi="fa-IR"/>
        </w:rPr>
        <w:t xml:space="preserve"> </w:t>
      </w:r>
      <w:r>
        <w:rPr>
          <w:rFonts w:ascii="Shabnam" w:hAnsi="Shabnam" w:cs="Shabnam" w:hint="cs"/>
          <w:sz w:val="26"/>
          <w:szCs w:val="26"/>
          <w:rtl/>
          <w:lang w:bidi="fa-IR"/>
        </w:rPr>
        <w:t>مقدار یک را می</w:t>
      </w:r>
      <w:r>
        <w:rPr>
          <w:rFonts w:ascii="Shabnam" w:hAnsi="Shabnam" w:cs="Shabnam" w:hint="cs"/>
          <w:sz w:val="26"/>
          <w:szCs w:val="26"/>
          <w:rtl/>
          <w:lang w:eastAsia="zh-CN" w:bidi="fa-IR"/>
        </w:rPr>
        <w:t>‌گیرد.</w:t>
      </w:r>
    </w:p>
    <w:p w:rsidR="00905E3E" w:rsidRPr="00905E3E" w:rsidRDefault="00905E3E" w:rsidP="00905E3E">
      <w:pPr>
        <w:bidi/>
        <w:rPr>
          <w:rFonts w:cs="B Zar"/>
          <w:sz w:val="26"/>
          <w:szCs w:val="26"/>
          <w:rtl/>
          <w:lang w:bidi="fa-IR"/>
        </w:rPr>
      </w:pPr>
      <w:r w:rsidRPr="00D23CE3">
        <w:rPr>
          <w:rFonts w:cs="B Zar"/>
          <w:sz w:val="26"/>
          <w:szCs w:val="26"/>
          <w:rtl/>
          <w:lang w:bidi="fa-IR"/>
        </w:rPr>
        <w:br w:type="page"/>
      </w:r>
    </w:p>
    <w:p w:rsidR="00873560" w:rsidRDefault="00873560" w:rsidP="00B10FF4">
      <w:pPr>
        <w:pStyle w:val="Heading2"/>
        <w:bidi/>
        <w:spacing w:line="480" w:lineRule="auto"/>
        <w:rPr>
          <w:rFonts w:ascii="Shabnam" w:hAnsi="Shabnam" w:cs="Shabnam"/>
          <w:rtl/>
          <w:lang w:bidi="fa-IR"/>
        </w:rPr>
      </w:pPr>
      <w:r>
        <w:rPr>
          <w:rFonts w:ascii="Shabnam" w:hAnsi="Shabnam" w:cs="Shabnam" w:hint="cs"/>
          <w:rtl/>
          <w:lang w:bidi="fa-IR"/>
        </w:rPr>
        <w:lastRenderedPageBreak/>
        <w:t>۳</w:t>
      </w:r>
      <w:r w:rsidRPr="00873560">
        <w:rPr>
          <w:rFonts w:ascii="Shabnam" w:hAnsi="Shabnam" w:cs="Shabnam" w:hint="cs"/>
          <w:rtl/>
          <w:lang w:bidi="fa-IR"/>
        </w:rPr>
        <w:t>.۲‌</w:t>
      </w:r>
      <w:r w:rsidR="00B10FF4">
        <w:rPr>
          <w:rFonts w:ascii="Calibri" w:hAnsi="Calibri" w:cs="Calibri"/>
          <w:lang w:eastAsia="zh-CN" w:bidi="fa-IR"/>
        </w:rPr>
        <w:t>Tag Valid Array</w:t>
      </w:r>
      <w:r>
        <w:rPr>
          <w:rFonts w:ascii="Calibri" w:hAnsi="Calibri" w:cs="Calibri"/>
          <w:lang w:eastAsia="zh-CN" w:bidi="fa-IR"/>
        </w:rPr>
        <w:t xml:space="preserve"> .</w:t>
      </w:r>
      <w:r w:rsidRPr="00873560">
        <w:rPr>
          <w:rFonts w:ascii="Shabnam" w:hAnsi="Shabnam" w:cs="Shabnam" w:hint="cs"/>
          <w:rtl/>
          <w:lang w:eastAsia="zh-CN" w:bidi="fa-IR"/>
        </w:rPr>
        <w:t xml:space="preserve"> </w:t>
      </w:r>
    </w:p>
    <w:p w:rsidR="00905E3E" w:rsidRDefault="00905E3E" w:rsidP="00905E3E">
      <w:pPr>
        <w:pStyle w:val="ListParagraph"/>
        <w:bidi/>
        <w:spacing w:line="480" w:lineRule="auto"/>
        <w:jc w:val="both"/>
        <w:rPr>
          <w:rFonts w:ascii="Calibri" w:hAnsi="Calibri" w:cs="Calibri"/>
          <w:sz w:val="28"/>
          <w:szCs w:val="24"/>
          <w:rtl/>
          <w:lang w:eastAsia="zh-CN" w:bidi="fa-IR"/>
        </w:rPr>
      </w:pPr>
      <w:r w:rsidRPr="00415A8D">
        <w:rPr>
          <w:rFonts w:cs="B Zar"/>
          <w:noProof/>
          <w:sz w:val="26"/>
          <w:szCs w:val="26"/>
          <w:rtl/>
          <w:lang w:eastAsia="zh-CN"/>
        </w:rPr>
        <w:drawing>
          <wp:inline distT="0" distB="0" distL="0" distR="0" wp14:anchorId="3FCF1604" wp14:editId="068C70B2">
            <wp:extent cx="4792980" cy="1905000"/>
            <wp:effectExtent l="0" t="0" r="7620" b="0"/>
            <wp:docPr id="18" name="Picture 18" descr="C:\Users\Amin Rashidbeigi\Desktop\tv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n Rashidbeigi\Desktop\tvarra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E3E" w:rsidRPr="00D505A7" w:rsidRDefault="00905E3E" w:rsidP="00905E3E">
      <w:pPr>
        <w:bidi/>
        <w:rPr>
          <w:rFonts w:ascii="Shabnam" w:hAnsi="Shabnam" w:cs="Shabnam"/>
          <w:sz w:val="26"/>
          <w:szCs w:val="26"/>
          <w:rtl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این ماژول دارای یک آرایه 64 تایی شامل داده های 5 بیتی است. همانند </w:t>
      </w:r>
      <w:r>
        <w:rPr>
          <w:rFonts w:ascii="Calibri" w:hAnsi="Calibri" w:cs="Calibri"/>
          <w:sz w:val="26"/>
          <w:szCs w:val="26"/>
          <w:lang w:bidi="fa-IR"/>
        </w:rPr>
        <w:t>Data</w:t>
      </w:r>
      <w:r w:rsidRPr="00D505A7">
        <w:rPr>
          <w:rFonts w:ascii="Shabnam" w:hAnsi="Shabnam" w:cs="Shabnam"/>
          <w:sz w:val="26"/>
          <w:szCs w:val="26"/>
          <w:lang w:bidi="fa-IR"/>
        </w:rPr>
        <w:t xml:space="preserve"> </w:t>
      </w:r>
      <w:r>
        <w:rPr>
          <w:rFonts w:ascii="Calibri" w:hAnsi="Calibri" w:cs="Calibri"/>
          <w:sz w:val="26"/>
          <w:szCs w:val="26"/>
          <w:lang w:bidi="fa-IR"/>
        </w:rPr>
        <w:t>array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سیگنال </w:t>
      </w:r>
      <w:r>
        <w:rPr>
          <w:rFonts w:ascii="Calibri" w:hAnsi="Calibri" w:cs="Calibri"/>
          <w:sz w:val="26"/>
          <w:szCs w:val="26"/>
          <w:lang w:bidi="fa-IR"/>
        </w:rPr>
        <w:t>address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خطی از آرایه را نشان می دهد که باید روی آن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 داده نوشته یا خوانده شود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>. در این ماژول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 داده داخل 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آرایه خط </w:t>
      </w:r>
      <w:r>
        <w:rPr>
          <w:rFonts w:ascii="Calibri" w:hAnsi="Calibri" w:cs="Calibri"/>
          <w:sz w:val="26"/>
          <w:szCs w:val="26"/>
          <w:lang w:bidi="fa-IR"/>
        </w:rPr>
        <w:t>address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به خروجی منتقل </w:t>
      </w:r>
      <w:r>
        <w:rPr>
          <w:rFonts w:ascii="Shabnam" w:hAnsi="Shabnam" w:cs="Shabnam" w:hint="cs"/>
          <w:sz w:val="26"/>
          <w:szCs w:val="26"/>
          <w:rtl/>
          <w:lang w:bidi="fa-IR"/>
        </w:rPr>
        <w:t>می‌کند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. همچنین هنگامی که </w:t>
      </w:r>
      <w:r>
        <w:rPr>
          <w:rFonts w:ascii="Calibri" w:hAnsi="Calibri" w:cs="Calibri"/>
          <w:sz w:val="26"/>
          <w:szCs w:val="26"/>
          <w:lang w:bidi="fa-IR"/>
        </w:rPr>
        <w:t>wren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فعال باشد، </w:t>
      </w:r>
      <w:r>
        <w:rPr>
          <w:rFonts w:ascii="Shabnam" w:hAnsi="Shabnam" w:cs="Shabnam" w:hint="cs"/>
          <w:sz w:val="26"/>
          <w:szCs w:val="26"/>
          <w:rtl/>
          <w:lang w:bidi="fa-IR"/>
        </w:rPr>
        <w:t>داده‌ی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</w:t>
      </w:r>
      <w:r>
        <w:rPr>
          <w:rFonts w:ascii="Calibri" w:hAnsi="Calibri" w:cs="Calibri"/>
          <w:sz w:val="26"/>
          <w:szCs w:val="26"/>
          <w:lang w:bidi="fa-IR"/>
        </w:rPr>
        <w:t>wrdata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بر روی 4 بیت کم ارزش خانه </w:t>
      </w:r>
      <w:r>
        <w:rPr>
          <w:rFonts w:ascii="Calibri" w:hAnsi="Calibri" w:cs="Calibri"/>
          <w:sz w:val="26"/>
          <w:szCs w:val="26"/>
          <w:lang w:bidi="fa-IR"/>
        </w:rPr>
        <w:t>address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آرایه سوال می شود. اگر </w:t>
      </w:r>
      <w:r>
        <w:rPr>
          <w:rFonts w:ascii="Calibri" w:hAnsi="Calibri" w:cs="Calibri"/>
          <w:sz w:val="26"/>
          <w:szCs w:val="26"/>
          <w:lang w:bidi="fa-IR"/>
        </w:rPr>
        <w:t>invalidate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یک 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باشد، بیت پرارزش خانه </w:t>
      </w:r>
      <w:r>
        <w:rPr>
          <w:rFonts w:ascii="Calibri" w:hAnsi="Calibri" w:cs="Calibri"/>
          <w:sz w:val="26"/>
          <w:szCs w:val="26"/>
          <w:lang w:bidi="fa-IR"/>
        </w:rPr>
        <w:t>address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آرایه، 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صفر می‌باشد در نتیجه 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معتبر بودن آن خانه از </w:t>
      </w:r>
      <w:r>
        <w:rPr>
          <w:rFonts w:ascii="Calibri" w:hAnsi="Calibri" w:cs="Calibri"/>
          <w:sz w:val="26"/>
          <w:szCs w:val="26"/>
          <w:lang w:bidi="fa-IR"/>
        </w:rPr>
        <w:t>cache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را نشان می دهد.</w:t>
      </w:r>
    </w:p>
    <w:p w:rsidR="00905E3E" w:rsidRPr="00D505A7" w:rsidRDefault="00905E3E" w:rsidP="00905E3E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سیگنال ورودی </w:t>
      </w:r>
      <w:r>
        <w:rPr>
          <w:rFonts w:ascii="Calibri" w:hAnsi="Calibri" w:cs="Calibri"/>
          <w:sz w:val="26"/>
          <w:szCs w:val="26"/>
          <w:lang w:bidi="fa-IR"/>
        </w:rPr>
        <w:t>address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:‌ این سیگنال خط آرایه 64 تایی 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است 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>.</w:t>
      </w:r>
    </w:p>
    <w:p w:rsidR="00905E3E" w:rsidRPr="00D505A7" w:rsidRDefault="00905E3E" w:rsidP="00905E3E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سیگنال ورودی </w:t>
      </w:r>
      <w:r>
        <w:rPr>
          <w:rFonts w:ascii="Calibri" w:hAnsi="Calibri" w:cs="Calibri"/>
          <w:sz w:val="26"/>
          <w:szCs w:val="26"/>
          <w:lang w:bidi="fa-IR"/>
        </w:rPr>
        <w:t>wren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: این سیگنال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 مشخص می‌کند که الان باید در ماژول داده نوشته شود یا خیر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>.</w:t>
      </w:r>
    </w:p>
    <w:p w:rsidR="00905E3E" w:rsidRPr="00D505A7" w:rsidRDefault="00905E3E" w:rsidP="00905E3E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سیگنال ورودی </w:t>
      </w:r>
      <w:r>
        <w:rPr>
          <w:rFonts w:ascii="Calibri" w:hAnsi="Calibri" w:cs="Calibri"/>
          <w:sz w:val="26"/>
          <w:szCs w:val="26"/>
          <w:lang w:bidi="fa-IR"/>
        </w:rPr>
        <w:t>wrdata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:</w:t>
      </w:r>
      <w:r>
        <w:rPr>
          <w:rFonts w:ascii="Shabnam" w:hAnsi="Shabnam" w:cs="Shabnam"/>
          <w:sz w:val="26"/>
          <w:szCs w:val="26"/>
          <w:rtl/>
          <w:lang w:bidi="fa-IR"/>
        </w:rPr>
        <w:t xml:space="preserve"> این سیگنال</w:t>
      </w:r>
      <w:r>
        <w:rPr>
          <w:rFonts w:ascii="Shabnam" w:hAnsi="Shabnam" w:cs="Shabnam" w:hint="cs"/>
          <w:sz w:val="26"/>
          <w:szCs w:val="26"/>
          <w:rtl/>
          <w:lang w:eastAsia="zh-CN" w:bidi="fa-IR"/>
        </w:rPr>
        <w:t xml:space="preserve"> شامل داده ورودی‌ای که قرار است در کش نوشته شود ، می‌باشد</w:t>
      </w:r>
      <w:r w:rsidR="00864151">
        <w:rPr>
          <w:rFonts w:ascii="Shabnam" w:hAnsi="Shabnam" w:cs="Shabnam" w:hint="cs"/>
          <w:sz w:val="26"/>
          <w:szCs w:val="26"/>
          <w:rtl/>
          <w:lang w:eastAsia="zh-CN" w:bidi="fa-IR"/>
        </w:rPr>
        <w:t>.</w:t>
      </w:r>
    </w:p>
    <w:p w:rsidR="00905E3E" w:rsidRPr="00D505A7" w:rsidRDefault="00905E3E" w:rsidP="00905E3E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سیگنال ورودی </w:t>
      </w:r>
      <w:r>
        <w:rPr>
          <w:rFonts w:ascii="Calibri" w:hAnsi="Calibri" w:cs="Calibri"/>
          <w:sz w:val="26"/>
          <w:szCs w:val="26"/>
          <w:lang w:bidi="fa-IR"/>
        </w:rPr>
        <w:t>invalidate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: این سیگنال معتبر بودن یا نبودن داده داخل در خانه </w:t>
      </w:r>
      <w:r>
        <w:rPr>
          <w:rFonts w:ascii="Calibri" w:hAnsi="Calibri" w:cs="Calibri"/>
          <w:sz w:val="26"/>
          <w:szCs w:val="26"/>
          <w:lang w:bidi="fa-IR"/>
        </w:rPr>
        <w:t>address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آرایه را مشخص می کند.</w:t>
      </w:r>
    </w:p>
    <w:p w:rsidR="00905E3E" w:rsidRPr="00D505A7" w:rsidRDefault="00905E3E" w:rsidP="00905E3E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سیگنال </w:t>
      </w:r>
      <w:r>
        <w:rPr>
          <w:rFonts w:ascii="Calibri" w:hAnsi="Calibri" w:cs="Calibri"/>
          <w:sz w:val="26"/>
          <w:szCs w:val="26"/>
          <w:lang w:bidi="fa-IR"/>
        </w:rPr>
        <w:t>reset_n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:‌این سیگنال، تمامی خانه های داخل </w:t>
      </w:r>
      <w:r>
        <w:rPr>
          <w:rFonts w:ascii="Calibri" w:hAnsi="Calibri" w:cs="Calibri"/>
          <w:sz w:val="26"/>
          <w:szCs w:val="26"/>
          <w:lang w:bidi="fa-IR"/>
        </w:rPr>
        <w:t>tag</w:t>
      </w:r>
      <w:r w:rsidRPr="00D505A7">
        <w:rPr>
          <w:rFonts w:ascii="Shabnam" w:hAnsi="Shabnam" w:cs="Shabnam"/>
          <w:sz w:val="26"/>
          <w:szCs w:val="26"/>
          <w:lang w:bidi="fa-IR"/>
        </w:rPr>
        <w:t xml:space="preserve"> </w:t>
      </w:r>
      <w:r>
        <w:rPr>
          <w:rFonts w:ascii="Calibri" w:hAnsi="Calibri" w:cs="Calibri"/>
          <w:sz w:val="26"/>
          <w:szCs w:val="26"/>
          <w:lang w:bidi="fa-IR"/>
        </w:rPr>
        <w:t>valid</w:t>
      </w:r>
      <w:r w:rsidRPr="00D505A7">
        <w:rPr>
          <w:rFonts w:ascii="Shabnam" w:hAnsi="Shabnam" w:cs="Shabnam"/>
          <w:sz w:val="26"/>
          <w:szCs w:val="26"/>
          <w:lang w:bidi="fa-IR"/>
        </w:rPr>
        <w:t xml:space="preserve"> </w:t>
      </w:r>
      <w:r>
        <w:rPr>
          <w:rFonts w:ascii="Calibri" w:hAnsi="Calibri" w:cs="Calibri"/>
          <w:sz w:val="26"/>
          <w:szCs w:val="26"/>
          <w:lang w:bidi="fa-IR"/>
        </w:rPr>
        <w:t>array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را صفر میکند.</w:t>
      </w:r>
    </w:p>
    <w:p w:rsidR="00905E3E" w:rsidRPr="00D505A7" w:rsidRDefault="00905E3E" w:rsidP="00864151">
      <w:pPr>
        <w:pStyle w:val="ListParagraph"/>
        <w:numPr>
          <w:ilvl w:val="0"/>
          <w:numId w:val="18"/>
        </w:numPr>
        <w:bidi/>
        <w:spacing w:line="259" w:lineRule="auto"/>
        <w:rPr>
          <w:rFonts w:ascii="Shabnam" w:hAnsi="Shabnam" w:cs="Shabnam"/>
          <w:sz w:val="26"/>
          <w:szCs w:val="26"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سیگنال خروجی </w:t>
      </w:r>
      <w:r>
        <w:rPr>
          <w:rFonts w:ascii="Calibri" w:hAnsi="Calibri" w:cs="Calibri"/>
          <w:sz w:val="26"/>
          <w:szCs w:val="26"/>
          <w:lang w:bidi="fa-IR"/>
        </w:rPr>
        <w:t>output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: این سیگنال که 5 بیتی است، داده ای را که در آدرس </w:t>
      </w:r>
      <w:r>
        <w:rPr>
          <w:rFonts w:ascii="Calibri" w:hAnsi="Calibri" w:cs="Calibri"/>
          <w:sz w:val="26"/>
          <w:szCs w:val="26"/>
          <w:lang w:bidi="fa-IR"/>
        </w:rPr>
        <w:t>address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قرار دارد را </w:t>
      </w:r>
      <w:r w:rsidR="00864151">
        <w:rPr>
          <w:rFonts w:ascii="Shabnam" w:hAnsi="Shabnam" w:cs="Shabnam" w:hint="cs"/>
          <w:sz w:val="26"/>
          <w:szCs w:val="26"/>
          <w:rtl/>
          <w:lang w:bidi="fa-IR"/>
        </w:rPr>
        <w:t>به خروجی منتقل می‌کند.</w:t>
      </w:r>
    </w:p>
    <w:p w:rsidR="00864151" w:rsidRDefault="00864151" w:rsidP="00864151">
      <w:pPr>
        <w:bidi/>
        <w:rPr>
          <w:rFonts w:ascii="Shabnam" w:hAnsi="Shabnam" w:cs="Shabnam"/>
          <w:sz w:val="26"/>
          <w:szCs w:val="26"/>
          <w:rtl/>
          <w:lang w:bidi="fa-IR"/>
        </w:rPr>
      </w:pP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چون 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از تکنولوژی </w:t>
      </w:r>
      <w:r w:rsidRPr="00D505A7">
        <w:rPr>
          <w:rFonts w:ascii="Shabnam" w:hAnsi="Shabnam" w:cs="Shabnam"/>
          <w:sz w:val="26"/>
          <w:szCs w:val="26"/>
          <w:lang w:bidi="fa-IR"/>
        </w:rPr>
        <w:t>2-</w:t>
      </w:r>
      <w:r>
        <w:rPr>
          <w:rFonts w:ascii="Calibri" w:hAnsi="Calibri" w:cs="Calibri"/>
          <w:sz w:val="26"/>
          <w:szCs w:val="26"/>
          <w:lang w:bidi="fa-IR"/>
        </w:rPr>
        <w:t>way</w:t>
      </w:r>
      <w:r w:rsidRPr="00D505A7">
        <w:rPr>
          <w:rFonts w:ascii="Shabnam" w:hAnsi="Shabnam" w:cs="Shabnam"/>
          <w:sz w:val="26"/>
          <w:szCs w:val="26"/>
          <w:lang w:bidi="fa-IR"/>
        </w:rPr>
        <w:t xml:space="preserve"> </w:t>
      </w:r>
      <w:r>
        <w:rPr>
          <w:rFonts w:ascii="Calibri" w:hAnsi="Calibri" w:cs="Calibri"/>
          <w:sz w:val="26"/>
          <w:szCs w:val="26"/>
          <w:lang w:bidi="fa-IR"/>
        </w:rPr>
        <w:t>associative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استفاده شده است، دو ماژول </w:t>
      </w:r>
      <w:r>
        <w:rPr>
          <w:rFonts w:ascii="Calibri" w:hAnsi="Calibri" w:cs="Calibri"/>
          <w:sz w:val="26"/>
          <w:szCs w:val="26"/>
          <w:lang w:bidi="fa-IR"/>
        </w:rPr>
        <w:t>tag</w:t>
      </w:r>
      <w:r w:rsidRPr="00D505A7">
        <w:rPr>
          <w:rFonts w:ascii="Shabnam" w:hAnsi="Shabnam" w:cs="Shabnam"/>
          <w:sz w:val="26"/>
          <w:szCs w:val="26"/>
          <w:lang w:bidi="fa-IR"/>
        </w:rPr>
        <w:t xml:space="preserve"> </w:t>
      </w:r>
      <w:r>
        <w:rPr>
          <w:rFonts w:ascii="Calibri" w:hAnsi="Calibri" w:cs="Calibri"/>
          <w:sz w:val="26"/>
          <w:szCs w:val="26"/>
          <w:lang w:bidi="fa-IR"/>
        </w:rPr>
        <w:t>valid</w:t>
      </w:r>
      <w:r w:rsidRPr="00D505A7">
        <w:rPr>
          <w:rFonts w:ascii="Shabnam" w:hAnsi="Shabnam" w:cs="Shabnam"/>
          <w:sz w:val="26"/>
          <w:szCs w:val="26"/>
          <w:lang w:bidi="fa-IR"/>
        </w:rPr>
        <w:t xml:space="preserve"> </w:t>
      </w:r>
      <w:r>
        <w:rPr>
          <w:rFonts w:ascii="Calibri" w:hAnsi="Calibri" w:cs="Calibri"/>
          <w:sz w:val="26"/>
          <w:szCs w:val="26"/>
          <w:lang w:bidi="fa-IR"/>
        </w:rPr>
        <w:t>array</w:t>
      </w:r>
      <w:r>
        <w:rPr>
          <w:rFonts w:ascii="Calibri" w:hAnsi="Calibri" w:cs="Calibri" w:hint="cs"/>
          <w:sz w:val="26"/>
          <w:szCs w:val="26"/>
          <w:rtl/>
          <w:lang w:bidi="fa-IR"/>
        </w:rPr>
        <w:t xml:space="preserve"> 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</w:t>
      </w:r>
      <w:r>
        <w:rPr>
          <w:rFonts w:ascii="Shabnam" w:hAnsi="Shabnam" w:cs="Shabnam" w:hint="cs"/>
          <w:sz w:val="26"/>
          <w:szCs w:val="26"/>
          <w:rtl/>
          <w:lang w:bidi="fa-IR"/>
        </w:rPr>
        <w:t>باید وجود داشته باشد.</w:t>
      </w:r>
    </w:p>
    <w:p w:rsidR="006166AD" w:rsidRDefault="00873560" w:rsidP="00B10FF4">
      <w:pPr>
        <w:pStyle w:val="Heading2"/>
        <w:bidi/>
        <w:spacing w:line="480" w:lineRule="auto"/>
        <w:rPr>
          <w:rFonts w:ascii="Calibri" w:hAnsi="Calibri" w:cs="Calibri"/>
          <w:rtl/>
          <w:lang w:eastAsia="zh-CN" w:bidi="fa-IR"/>
        </w:rPr>
      </w:pPr>
      <w:r>
        <w:br w:type="page"/>
      </w:r>
      <w:r w:rsidR="006166AD">
        <w:rPr>
          <w:rFonts w:ascii="Shabnam" w:hAnsi="Shabnam" w:cs="Shabnam" w:hint="cs"/>
          <w:rtl/>
          <w:lang w:bidi="fa-IR"/>
        </w:rPr>
        <w:lastRenderedPageBreak/>
        <w:t>۴</w:t>
      </w:r>
      <w:r w:rsidR="006166AD" w:rsidRPr="00873560">
        <w:rPr>
          <w:rFonts w:ascii="Shabnam" w:hAnsi="Shabnam" w:cs="Shabnam" w:hint="cs"/>
          <w:rtl/>
          <w:lang w:bidi="fa-IR"/>
        </w:rPr>
        <w:t>.۲‌</w:t>
      </w:r>
      <w:r w:rsidR="006166AD">
        <w:rPr>
          <w:rFonts w:ascii="Calibri" w:hAnsi="Calibri" w:cs="Calibri"/>
          <w:lang w:eastAsia="zh-CN" w:bidi="fa-IR"/>
        </w:rPr>
        <w:t xml:space="preserve"> .</w:t>
      </w:r>
      <w:r w:rsidR="006166AD" w:rsidRPr="00873560">
        <w:rPr>
          <w:rFonts w:ascii="Shabnam" w:hAnsi="Shabnam" w:cs="Shabnam" w:hint="cs"/>
          <w:rtl/>
          <w:lang w:eastAsia="zh-CN" w:bidi="fa-IR"/>
        </w:rPr>
        <w:t xml:space="preserve"> </w:t>
      </w:r>
      <w:r w:rsidR="00B10FF4">
        <w:rPr>
          <w:rFonts w:ascii="Calibri" w:hAnsi="Calibri" w:cs="Calibri"/>
          <w:lang w:eastAsia="zh-CN" w:bidi="fa-IR"/>
        </w:rPr>
        <w:t>MRU</w:t>
      </w:r>
    </w:p>
    <w:p w:rsidR="00864151" w:rsidRPr="00D505A7" w:rsidRDefault="00864151" w:rsidP="00864151">
      <w:pPr>
        <w:bidi/>
        <w:rPr>
          <w:rFonts w:ascii="Shabnam" w:hAnsi="Shabnam" w:cs="Shabnam"/>
          <w:sz w:val="26"/>
          <w:szCs w:val="26"/>
          <w:rtl/>
          <w:lang w:bidi="fa-IR"/>
        </w:rPr>
      </w:pPr>
      <w:r w:rsidRPr="00D505A7">
        <w:rPr>
          <w:rFonts w:ascii="Shabnam" w:hAnsi="Shabnam" w:cs="Shabnam"/>
          <w:sz w:val="26"/>
          <w:szCs w:val="26"/>
          <w:rtl/>
          <w:lang w:bidi="fa-IR"/>
        </w:rPr>
        <w:t>این ماژول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 مشخص می‌کند که داده بعدی‌ای که قرار است در کش نوشته شود، در کجا نوشته شود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>.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 با توجه به قراردادی که تعیین شده است ، باید داده‌ی جدید در قسمتی نوشته شود که بیشترین استفاده از آن شده باشد . به همین دلیل به ازای </w:t>
      </w:r>
      <w:r>
        <w:rPr>
          <w:rFonts w:ascii="Calibri" w:hAnsi="Calibri" w:cs="Calibri"/>
          <w:sz w:val="26"/>
          <w:szCs w:val="26"/>
          <w:lang w:bidi="fa-IR"/>
        </w:rPr>
        <w:t xml:space="preserve">w0 </w:t>
      </w:r>
      <w:r>
        <w:rPr>
          <w:rFonts w:ascii="Calibri" w:hAnsi="Calibri" w:cs="Calibri"/>
          <w:sz w:val="26"/>
          <w:szCs w:val="26"/>
          <w:lang w:eastAsia="zh-CN" w:bidi="fa-IR"/>
        </w:rPr>
        <w:t xml:space="preserve"> </w:t>
      </w:r>
      <w:r>
        <w:rPr>
          <w:rFonts w:ascii="Calibri" w:hAnsi="Calibri" w:cs="Calibri" w:hint="cs"/>
          <w:sz w:val="26"/>
          <w:szCs w:val="26"/>
          <w:rtl/>
          <w:lang w:eastAsia="zh-CN" w:bidi="fa-IR"/>
        </w:rPr>
        <w:t xml:space="preserve"> 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 xml:space="preserve"> </w:t>
      </w:r>
      <w:r>
        <w:rPr>
          <w:rFonts w:ascii="Shabnam" w:hAnsi="Shabnam" w:cs="Shabnam" w:hint="cs"/>
          <w:sz w:val="26"/>
          <w:szCs w:val="26"/>
          <w:rtl/>
          <w:lang w:bidi="fa-IR"/>
        </w:rPr>
        <w:t xml:space="preserve">و </w:t>
      </w:r>
      <w:r>
        <w:rPr>
          <w:rFonts w:ascii="Calibri" w:hAnsi="Calibri" w:cs="Calibri"/>
          <w:sz w:val="26"/>
          <w:szCs w:val="26"/>
          <w:lang w:eastAsia="zh-CN" w:bidi="fa-IR"/>
        </w:rPr>
        <w:t>w1</w:t>
      </w:r>
      <w:r>
        <w:rPr>
          <w:rFonts w:ascii="Calibri" w:hAnsi="Calibri" w:cs="Calibri" w:hint="cs"/>
          <w:sz w:val="26"/>
          <w:szCs w:val="26"/>
          <w:rtl/>
          <w:lang w:eastAsia="zh-CN" w:bidi="fa-IR"/>
        </w:rPr>
        <w:t xml:space="preserve"> </w:t>
      </w:r>
      <w:r>
        <w:rPr>
          <w:rFonts w:ascii="Shabnam" w:hAnsi="Shabnam" w:cs="Shabnam" w:hint="cs"/>
          <w:sz w:val="26"/>
          <w:szCs w:val="26"/>
          <w:rtl/>
          <w:lang w:bidi="fa-IR"/>
        </w:rPr>
        <w:t>یک آرایه شمارنده در نظر می‌گیریم و تعداد دفعاتی که داده مربوط به آن خانه از آرایه ، خوانده می‌شود،شمارنده اضافه می‌شود</w:t>
      </w:r>
      <w:r w:rsidRPr="00D505A7">
        <w:rPr>
          <w:rFonts w:ascii="Shabnam" w:hAnsi="Shabnam" w:cs="Shabnam"/>
          <w:sz w:val="26"/>
          <w:szCs w:val="26"/>
          <w:rtl/>
          <w:lang w:bidi="fa-IR"/>
        </w:rPr>
        <w:t>.</w:t>
      </w:r>
    </w:p>
    <w:p w:rsidR="0069265D" w:rsidRDefault="0069265D" w:rsidP="006166AD">
      <w:pPr>
        <w:pStyle w:val="ListParagraph"/>
        <w:bidi/>
        <w:spacing w:line="480" w:lineRule="auto"/>
        <w:rPr>
          <w:rFonts w:ascii="Shabnam" w:hAnsi="Shabnam" w:cs="Shabnam"/>
          <w:lang w:eastAsia="zh-CN" w:bidi="fa-IR"/>
        </w:rPr>
      </w:pPr>
    </w:p>
    <w:p w:rsidR="0069265D" w:rsidRDefault="0069265D" w:rsidP="006166AD">
      <w:pPr>
        <w:pStyle w:val="ListParagraph"/>
        <w:bidi/>
        <w:spacing w:line="480" w:lineRule="auto"/>
        <w:rPr>
          <w:noProof/>
          <w:lang w:eastAsia="zh-CN"/>
        </w:rPr>
      </w:pPr>
    </w:p>
    <w:p w:rsidR="0069265D" w:rsidRDefault="0069265D" w:rsidP="006166AD">
      <w:pPr>
        <w:pStyle w:val="ListParagraph"/>
        <w:bidi/>
        <w:spacing w:line="480" w:lineRule="auto"/>
        <w:rPr>
          <w:noProof/>
          <w:lang w:eastAsia="zh-CN"/>
        </w:rPr>
      </w:pPr>
    </w:p>
    <w:p w:rsidR="0069265D" w:rsidRDefault="0069265D" w:rsidP="006166AD">
      <w:pPr>
        <w:pStyle w:val="ListParagraph"/>
        <w:bidi/>
        <w:spacing w:line="480" w:lineRule="auto"/>
        <w:rPr>
          <w:noProof/>
          <w:lang w:eastAsia="zh-CN"/>
        </w:rPr>
      </w:pPr>
    </w:p>
    <w:p w:rsidR="0069265D" w:rsidRPr="0069265D" w:rsidRDefault="0069265D" w:rsidP="006166AD">
      <w:pPr>
        <w:pStyle w:val="ListParagraph"/>
        <w:bidi/>
        <w:spacing w:line="480" w:lineRule="auto"/>
        <w:rPr>
          <w:rFonts w:ascii="Shabnam" w:hAnsi="Shabnam" w:cs="Shabnam"/>
          <w:rtl/>
          <w:lang w:eastAsia="zh-CN" w:bidi="fa-IR"/>
        </w:rPr>
      </w:pPr>
      <w:r>
        <w:rPr>
          <w:rFonts w:ascii="Shabnam" w:hAnsi="Shabnam" w:cs="Shabnam"/>
          <w:rtl/>
          <w:lang w:eastAsia="zh-CN" w:bidi="fa-IR"/>
        </w:rPr>
        <w:br w:type="textWrapping" w:clear="all"/>
      </w:r>
    </w:p>
    <w:p w:rsidR="00873560" w:rsidRDefault="00873560" w:rsidP="006166AD">
      <w:pPr>
        <w:bidi/>
        <w:spacing w:after="200" w:line="480" w:lineRule="auto"/>
        <w:rPr>
          <w:lang w:bidi="fa-IR"/>
        </w:rPr>
      </w:pPr>
    </w:p>
    <w:p w:rsidR="0069265D" w:rsidRDefault="0069265D" w:rsidP="006166AD">
      <w:pPr>
        <w:bidi/>
        <w:spacing w:after="200" w:line="480" w:lineRule="auto"/>
        <w:rPr>
          <w:rtl/>
        </w:rPr>
      </w:pPr>
    </w:p>
    <w:p w:rsidR="0069265D" w:rsidRDefault="0069265D" w:rsidP="006166AD">
      <w:pPr>
        <w:spacing w:after="200" w:line="480" w:lineRule="auto"/>
      </w:pPr>
      <w:r>
        <w:rPr>
          <w:rtl/>
        </w:rPr>
        <w:br w:type="page"/>
      </w:r>
    </w:p>
    <w:p w:rsidR="00B10FF4" w:rsidRDefault="00B10FF4" w:rsidP="00B10FF4">
      <w:pPr>
        <w:pStyle w:val="Heading2"/>
        <w:bidi/>
        <w:spacing w:line="480" w:lineRule="auto"/>
        <w:rPr>
          <w:rFonts w:ascii="Calibri" w:hAnsi="Calibri" w:cs="Calibri"/>
          <w:rtl/>
          <w:lang w:eastAsia="zh-CN" w:bidi="fa-IR"/>
        </w:rPr>
      </w:pPr>
      <w:r>
        <w:rPr>
          <w:rFonts w:ascii="Shabnam" w:hAnsi="Shabnam" w:cs="Shabnam" w:hint="cs"/>
          <w:rtl/>
          <w:lang w:bidi="fa-IR"/>
        </w:rPr>
        <w:lastRenderedPageBreak/>
        <w:t>۵</w:t>
      </w:r>
      <w:r w:rsidRPr="00873560">
        <w:rPr>
          <w:rFonts w:ascii="Shabnam" w:hAnsi="Shabnam" w:cs="Shabnam" w:hint="cs"/>
          <w:rtl/>
          <w:lang w:bidi="fa-IR"/>
        </w:rPr>
        <w:t>.۲‌</w:t>
      </w:r>
      <w:r>
        <w:rPr>
          <w:rFonts w:ascii="Calibri" w:hAnsi="Calibri" w:cs="Calibri"/>
          <w:lang w:eastAsia="zh-CN" w:bidi="fa-IR"/>
        </w:rPr>
        <w:t xml:space="preserve"> .</w:t>
      </w:r>
      <w:r w:rsidRPr="00873560">
        <w:rPr>
          <w:rFonts w:ascii="Shabnam" w:hAnsi="Shabnam" w:cs="Shabnam" w:hint="cs"/>
          <w:rtl/>
          <w:lang w:eastAsia="zh-CN" w:bidi="fa-IR"/>
        </w:rPr>
        <w:t xml:space="preserve"> </w:t>
      </w:r>
      <w:r>
        <w:rPr>
          <w:rFonts w:ascii="Calibri" w:hAnsi="Calibri" w:cs="Calibri"/>
          <w:lang w:eastAsia="zh-CN" w:bidi="fa-IR"/>
        </w:rPr>
        <w:t xml:space="preserve">Controller </w:t>
      </w:r>
    </w:p>
    <w:p w:rsidR="00864151" w:rsidRPr="00864151" w:rsidRDefault="001A18CD" w:rsidP="00864151">
      <w:pPr>
        <w:bidi/>
        <w:rPr>
          <w:lang w:eastAsia="zh-CN" w:bidi="fa-IR"/>
        </w:rPr>
      </w:pPr>
      <w:r>
        <w:rPr>
          <w:lang w:eastAsia="zh-CN"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5.3pt">
            <v:imagedata r:id="rId18" o:title="FSM"/>
          </v:shape>
        </w:pict>
      </w:r>
    </w:p>
    <w:p w:rsidR="00B10FF4" w:rsidRDefault="00B10FF4" w:rsidP="00B10FF4">
      <w:pPr>
        <w:bidi/>
        <w:rPr>
          <w:rtl/>
          <w:lang w:eastAsia="zh-CN" w:bidi="fa-IR"/>
        </w:rPr>
      </w:pPr>
    </w:p>
    <w:p w:rsidR="00864151" w:rsidRDefault="00864151" w:rsidP="00B0795A">
      <w:pPr>
        <w:bidi/>
        <w:spacing w:line="480" w:lineRule="auto"/>
        <w:rPr>
          <w:rFonts w:ascii="Shabnam" w:hAnsi="Shabnam" w:cs="Shabnam"/>
          <w:rtl/>
          <w:lang w:eastAsia="zh-CN" w:bidi="fa-IR"/>
        </w:rPr>
      </w:pPr>
      <w:r>
        <w:rPr>
          <w:rFonts w:ascii="Shabnam" w:hAnsi="Shabnam" w:cs="Shabnam" w:hint="cs"/>
          <w:rtl/>
          <w:lang w:eastAsia="zh-CN" w:bidi="fa-IR"/>
        </w:rPr>
        <w:t>پیاده سازی این بخش</w:t>
      </w:r>
      <w:r w:rsidR="00B0795A">
        <w:rPr>
          <w:rFonts w:ascii="Shabnam" w:hAnsi="Shabnam" w:cs="Shabnam" w:hint="cs"/>
          <w:rtl/>
          <w:lang w:eastAsia="zh-CN" w:bidi="fa-IR"/>
        </w:rPr>
        <w:t xml:space="preserve"> به صورت استیت های طراحی شده در شکل بالا می‌باشد.</w:t>
      </w:r>
    </w:p>
    <w:p w:rsidR="006166AD" w:rsidRDefault="006166AD" w:rsidP="006166AD">
      <w:pPr>
        <w:pStyle w:val="ListParagraph"/>
        <w:bidi/>
        <w:spacing w:line="480" w:lineRule="auto"/>
        <w:rPr>
          <w:rFonts w:ascii="Shabnam" w:hAnsi="Shabnam" w:cs="Shabnam"/>
          <w:rtl/>
          <w:lang w:eastAsia="zh-CN" w:bidi="fa-IR"/>
        </w:rPr>
      </w:pPr>
    </w:p>
    <w:p w:rsidR="006166AD" w:rsidRDefault="006166AD" w:rsidP="006166AD">
      <w:pPr>
        <w:pStyle w:val="ListParagraph"/>
        <w:bidi/>
        <w:spacing w:line="480" w:lineRule="auto"/>
        <w:rPr>
          <w:rFonts w:ascii="Shabnam" w:hAnsi="Shabnam" w:cs="Shabnam"/>
          <w:rtl/>
          <w:lang w:eastAsia="zh-CN" w:bidi="fa-IR"/>
        </w:rPr>
      </w:pPr>
    </w:p>
    <w:p w:rsidR="006166AD" w:rsidRDefault="006166AD" w:rsidP="006166AD">
      <w:pPr>
        <w:pStyle w:val="ListParagraph"/>
        <w:bidi/>
        <w:spacing w:line="480" w:lineRule="auto"/>
        <w:rPr>
          <w:rFonts w:ascii="Shabnam" w:hAnsi="Shabnam" w:cs="Shabnam"/>
          <w:rtl/>
          <w:lang w:eastAsia="zh-CN" w:bidi="fa-IR"/>
        </w:rPr>
      </w:pPr>
    </w:p>
    <w:p w:rsidR="006166AD" w:rsidRDefault="006166AD" w:rsidP="006166AD">
      <w:pPr>
        <w:pStyle w:val="ListParagraph"/>
        <w:bidi/>
        <w:spacing w:line="480" w:lineRule="auto"/>
        <w:rPr>
          <w:rFonts w:ascii="Shabnam" w:hAnsi="Shabnam" w:cs="Shabnam"/>
          <w:rtl/>
          <w:lang w:eastAsia="zh-CN" w:bidi="fa-IR"/>
        </w:rPr>
      </w:pPr>
    </w:p>
    <w:p w:rsidR="006166AD" w:rsidRDefault="006166AD" w:rsidP="006166AD">
      <w:pPr>
        <w:pStyle w:val="ListParagraph"/>
        <w:bidi/>
        <w:spacing w:line="480" w:lineRule="auto"/>
        <w:rPr>
          <w:rFonts w:ascii="Shabnam" w:hAnsi="Shabnam" w:cs="Shabnam"/>
          <w:rtl/>
          <w:lang w:eastAsia="zh-CN" w:bidi="fa-IR"/>
        </w:rPr>
      </w:pPr>
    </w:p>
    <w:p w:rsidR="006166AD" w:rsidRDefault="006166AD" w:rsidP="006166AD">
      <w:pPr>
        <w:pStyle w:val="ListParagraph"/>
        <w:bidi/>
        <w:spacing w:line="480" w:lineRule="auto"/>
        <w:rPr>
          <w:rFonts w:ascii="Shabnam" w:hAnsi="Shabnam" w:cs="Shabnam"/>
          <w:rtl/>
          <w:lang w:eastAsia="zh-CN" w:bidi="fa-IR"/>
        </w:rPr>
      </w:pPr>
    </w:p>
    <w:p w:rsidR="006166AD" w:rsidRDefault="006166AD" w:rsidP="006166AD">
      <w:pPr>
        <w:pStyle w:val="ListParagraph"/>
        <w:bidi/>
        <w:spacing w:line="480" w:lineRule="auto"/>
        <w:rPr>
          <w:rFonts w:ascii="Shabnam" w:hAnsi="Shabnam" w:cs="Shabnam"/>
          <w:rtl/>
          <w:lang w:eastAsia="zh-CN" w:bidi="fa-IR"/>
        </w:rPr>
      </w:pPr>
    </w:p>
    <w:p w:rsidR="006166AD" w:rsidRPr="00B0795A" w:rsidRDefault="006166AD" w:rsidP="00B0795A">
      <w:pPr>
        <w:bidi/>
        <w:spacing w:line="480" w:lineRule="auto"/>
        <w:rPr>
          <w:rFonts w:ascii="Shabnam" w:hAnsi="Shabnam" w:cs="Shabnam"/>
          <w:rtl/>
          <w:lang w:eastAsia="zh-CN" w:bidi="fa-IR"/>
        </w:rPr>
      </w:pPr>
    </w:p>
    <w:p w:rsidR="00B0795A" w:rsidRDefault="00B0795A" w:rsidP="00B0795A">
      <w:pPr>
        <w:pStyle w:val="Heading2"/>
        <w:bidi/>
        <w:spacing w:line="480" w:lineRule="auto"/>
        <w:rPr>
          <w:rFonts w:ascii="Calibri" w:hAnsi="Calibri" w:cs="Calibri"/>
          <w:rtl/>
          <w:lang w:eastAsia="zh-CN" w:bidi="fa-IR"/>
        </w:rPr>
      </w:pPr>
      <w:r>
        <w:rPr>
          <w:rFonts w:ascii="Shabnam" w:hAnsi="Shabnam" w:cs="Shabnam" w:hint="cs"/>
          <w:rtl/>
          <w:lang w:bidi="fa-IR"/>
        </w:rPr>
        <w:lastRenderedPageBreak/>
        <w:t>۶</w:t>
      </w:r>
      <w:r w:rsidRPr="00873560">
        <w:rPr>
          <w:rFonts w:ascii="Shabnam" w:hAnsi="Shabnam" w:cs="Shabnam" w:hint="cs"/>
          <w:rtl/>
          <w:lang w:bidi="fa-IR"/>
        </w:rPr>
        <w:t>.۲‌</w:t>
      </w:r>
      <w:r>
        <w:rPr>
          <w:rFonts w:ascii="Calibri" w:hAnsi="Calibri" w:cs="Calibri"/>
          <w:lang w:eastAsia="zh-CN" w:bidi="fa-IR"/>
        </w:rPr>
        <w:t xml:space="preserve"> .</w:t>
      </w:r>
      <w:r w:rsidRPr="00873560">
        <w:rPr>
          <w:rFonts w:ascii="Shabnam" w:hAnsi="Shabnam" w:cs="Shabnam" w:hint="cs"/>
          <w:rtl/>
          <w:lang w:eastAsia="zh-CN" w:bidi="fa-IR"/>
        </w:rPr>
        <w:t xml:space="preserve"> </w:t>
      </w:r>
      <w:r>
        <w:rPr>
          <w:rFonts w:ascii="Calibri" w:hAnsi="Calibri" w:cs="Calibri"/>
          <w:lang w:eastAsia="zh-CN" w:bidi="fa-IR"/>
        </w:rPr>
        <w:t>dataPath</w:t>
      </w:r>
    </w:p>
    <w:p w:rsidR="00875F18" w:rsidRPr="00875F18" w:rsidRDefault="001A18CD" w:rsidP="006166AD">
      <w:pPr>
        <w:bidi/>
        <w:spacing w:line="480" w:lineRule="auto"/>
        <w:rPr>
          <w:rStyle w:val="Heading1Char"/>
          <w:rFonts w:ascii="Calibri" w:hAnsi="Calibri" w:cs="Calibri"/>
          <w:sz w:val="32"/>
          <w:szCs w:val="36"/>
          <w:rtl/>
          <w:lang w:eastAsia="zh-CN" w:bidi="fa-IR"/>
        </w:rPr>
      </w:pPr>
      <w:r>
        <w:rPr>
          <w:rStyle w:val="Heading1Char"/>
          <w:rFonts w:ascii="Calibri" w:hAnsi="Calibri" w:cs="Calibri"/>
          <w:sz w:val="32"/>
          <w:szCs w:val="36"/>
          <w:lang w:eastAsia="zh-CN" w:bidi="fa-IR"/>
        </w:rPr>
        <w:pict>
          <v:shape id="_x0000_i1026" type="#_x0000_t75" style="width:467.4pt;height:520.15pt">
            <v:imagedata r:id="rId19" o:title="datapath"/>
          </v:shape>
        </w:pict>
      </w:r>
    </w:p>
    <w:p w:rsidR="00875F18" w:rsidRPr="00875F18" w:rsidRDefault="00875F18" w:rsidP="006166AD">
      <w:pPr>
        <w:bidi/>
        <w:spacing w:line="480" w:lineRule="auto"/>
        <w:rPr>
          <w:rFonts w:ascii="Shabnam" w:hAnsi="Shabnam" w:cs="Shabnam"/>
          <w:rtl/>
          <w:lang w:eastAsia="zh-CN" w:bidi="fa-IR"/>
        </w:rPr>
      </w:pPr>
    </w:p>
    <w:p w:rsidR="0069265D" w:rsidRPr="00B0795A" w:rsidRDefault="0069265D" w:rsidP="00B0795A">
      <w:pPr>
        <w:bidi/>
        <w:spacing w:line="480" w:lineRule="auto"/>
        <w:rPr>
          <w:rFonts w:ascii="Shabnam" w:hAnsi="Shabnam" w:cs="Shabnam"/>
          <w:sz w:val="24"/>
          <w:szCs w:val="22"/>
          <w:rtl/>
          <w:lang w:bidi="fa-IR"/>
        </w:rPr>
      </w:pPr>
    </w:p>
    <w:sectPr w:rsidR="0069265D" w:rsidRPr="00B0795A">
      <w:footerReference w:type="even" r:id="rId20"/>
      <w:footerReference w:type="default" r:id="rId21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4D6" w:rsidRDefault="002224D6">
      <w:pPr>
        <w:spacing w:after="0" w:line="240" w:lineRule="auto"/>
      </w:pPr>
      <w:r>
        <w:separator/>
      </w:r>
    </w:p>
  </w:endnote>
  <w:endnote w:type="continuationSeparator" w:id="0">
    <w:p w:rsidR="002224D6" w:rsidRDefault="0022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panose1 w:val="020B0603030804020204"/>
    <w:charset w:val="00"/>
    <w:family w:val="swiss"/>
    <w:pitch w:val="variable"/>
    <w:sig w:usb0="A0002A87" w:usb1="80000000" w:usb2="00000008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ouYuan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3DA" w:rsidRDefault="00873560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10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53DA" w:rsidRDefault="002224D6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3560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rtl/>
                                </w:rPr>
                                <w:t>گزارش پروژه</w:t>
                              </w:r>
                            </w:sdtContent>
                          </w:sdt>
                          <w:r w:rsidR="00035EDA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73560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rtl/>
                                  <w:lang w:bidi="fa-IR"/>
                                </w:rPr>
                                <w:t>۱۳۹۶</w:t>
                              </w:r>
                              <w:r w:rsidR="00873560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rtl/>
                                </w:rPr>
                                <w:t xml:space="preserve"> بهار</w:t>
                              </w:r>
                            </w:sdtContent>
                          </w:sdt>
                          <w:r w:rsidR="00035EDA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tAvgIAALk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8qn7&#10;QL4CAAC5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4153DA" w:rsidRDefault="00741A84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73560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rtl/>
                          </w:rPr>
                          <w:t>گزارش پروژه</w:t>
                        </w:r>
                      </w:sdtContent>
                    </w:sdt>
                    <w:r w:rsidR="00035EDA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73560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rtl/>
                            <w:lang w:bidi="fa-IR"/>
                          </w:rPr>
                          <w:t>۱۳۹۶</w:t>
                        </w:r>
                        <w:r w:rsidR="00873560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rtl/>
                          </w:rPr>
                          <w:t xml:space="preserve"> بهار</w:t>
                        </w:r>
                      </w:sdtContent>
                    </w:sdt>
                    <w:r w:rsidR="00035EDA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7875" cy="9438640"/>
              <wp:effectExtent l="14605" t="6350" r="10795" b="13335"/>
              <wp:wrapNone/>
              <wp:docPr id="9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7875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110D714" id="AutoShape 24" o:spid="_x0000_s1026" style="position:absolute;margin-left:0;margin-top:0;width:561.25pt;height:743.2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azCpg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8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53DA" w:rsidRDefault="00035ED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A18CD" w:rsidRPr="001A18C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" o:allowincell="f" fillcolor="#d34817 [3204]" stroked="f">
              <v:textbox inset="0,0,0,0">
                <w:txbxContent>
                  <w:p w:rsidR="004153DA" w:rsidRDefault="00035EDA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A18CD" w:rsidRPr="001A18C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3DA" w:rsidRDefault="00873560">
    <w:pPr>
      <w:rPr>
        <w:sz w:val="20"/>
      </w:rPr>
    </w:pPr>
    <w:r>
      <w:rPr>
        <w:noProof/>
        <w:sz w:val="10"/>
        <w:szCs w:val="10"/>
        <w:lang w:eastAsia="zh-CN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7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53DA" w:rsidRDefault="002224D6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3560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rtl/>
                                </w:rPr>
                                <w:t>گزارش پروژه</w:t>
                              </w:r>
                            </w:sdtContent>
                          </w:sdt>
                          <w:r w:rsidR="00035EDA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73560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rtl/>
                                  <w:lang w:bidi="fa-IR"/>
                                </w:rPr>
                                <w:t>۱۳۹۶</w:t>
                              </w:r>
                              <w:r w:rsidR="00873560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rtl/>
                                </w:rPr>
                                <w:t xml:space="preserve"> بهار</w:t>
                              </w:r>
                            </w:sdtContent>
                          </w:sdt>
                          <w:r w:rsidR="00035EDA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9in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4153DA" w:rsidRDefault="00741A84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73560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rtl/>
                          </w:rPr>
                          <w:t xml:space="preserve">گزارش </w:t>
                        </w:r>
                        <w:r w:rsidR="00873560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rtl/>
                          </w:rPr>
                          <w:t>پروژه</w:t>
                        </w:r>
                      </w:sdtContent>
                    </w:sdt>
                    <w:r w:rsidR="00035EDA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73560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rtl/>
                            <w:lang w:bidi="fa-IR"/>
                          </w:rPr>
                          <w:t>۱۳۹۶</w:t>
                        </w:r>
                        <w:r w:rsidR="00873560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rtl/>
                          </w:rPr>
                          <w:t xml:space="preserve"> بهار</w:t>
                        </w:r>
                      </w:sdtContent>
                    </w:sdt>
                    <w:r w:rsidR="00035EDA"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335" cy="9435465"/>
              <wp:effectExtent l="10795" t="12700" r="7620" b="10160"/>
              <wp:wrapNone/>
              <wp:docPr id="6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335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1A7EEE2" id="AutoShape 20" o:spid="_x0000_s1026" style="position:absolute;margin-left:0;margin-top:0;width:561.05pt;height:742.9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5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53DA" w:rsidRDefault="00035EDA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1A18CD" w:rsidRPr="001A18C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PcEJlY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4153DA" w:rsidRDefault="00035EDA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1A18CD" w:rsidRPr="001A18C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4153DA" w:rsidRDefault="004153DA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4D6" w:rsidRDefault="002224D6">
      <w:pPr>
        <w:spacing w:after="0" w:line="240" w:lineRule="auto"/>
      </w:pPr>
      <w:r>
        <w:separator/>
      </w:r>
    </w:p>
  </w:footnote>
  <w:footnote w:type="continuationSeparator" w:id="0">
    <w:p w:rsidR="002224D6" w:rsidRDefault="00222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42D10A8C"/>
    <w:multiLevelType w:val="hybridMultilevel"/>
    <w:tmpl w:val="D2A6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639C4"/>
    <w:multiLevelType w:val="hybridMultilevel"/>
    <w:tmpl w:val="CA28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51AB4"/>
    <w:multiLevelType w:val="hybridMultilevel"/>
    <w:tmpl w:val="68AE42A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DA"/>
    <w:rsid w:val="00002F13"/>
    <w:rsid w:val="00035EDA"/>
    <w:rsid w:val="000663D0"/>
    <w:rsid w:val="001A18CD"/>
    <w:rsid w:val="002224D6"/>
    <w:rsid w:val="004153DA"/>
    <w:rsid w:val="004E77BE"/>
    <w:rsid w:val="006166AD"/>
    <w:rsid w:val="006472E4"/>
    <w:rsid w:val="0069265D"/>
    <w:rsid w:val="00741A84"/>
    <w:rsid w:val="00864151"/>
    <w:rsid w:val="00873560"/>
    <w:rsid w:val="00875F18"/>
    <w:rsid w:val="00905E3E"/>
    <w:rsid w:val="00B0795A"/>
    <w:rsid w:val="00B10FF4"/>
    <w:rsid w:val="00D505A7"/>
    <w:rsid w:val="00DB7050"/>
    <w:rsid w:val="00DB72B5"/>
    <w:rsid w:val="00F1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E540EF6-DE15-4F48-A49C-15AEDBC7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image" Target="media/image6.jpe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in%20mirshams\Desktop\tf101927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E52B285653460BB5D3D848A1D05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1E92-F251-4E0E-BB46-0354ADFD5EF5}"/>
      </w:docPartPr>
      <w:docPartBody>
        <w:p w:rsidR="007449C9" w:rsidRDefault="001248E6">
          <w:pPr>
            <w:pStyle w:val="8AE52B285653460BB5D3D848A1D05E6E"/>
          </w:pPr>
          <w:r>
            <w:t>[Type the document title]</w:t>
          </w:r>
        </w:p>
      </w:docPartBody>
    </w:docPart>
    <w:docPart>
      <w:docPartPr>
        <w:name w:val="962F95B481054B26BE0DA3D9CBF15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D4CC-AD81-4A17-B745-2A0A63372487}"/>
      </w:docPartPr>
      <w:docPartBody>
        <w:p w:rsidR="007449C9" w:rsidRDefault="001248E6">
          <w:pPr>
            <w:pStyle w:val="962F95B481054B26BE0DA3D9CBF1532F"/>
          </w:pPr>
          <w:r>
            <w:t>[Type the document subtitle]</w:t>
          </w:r>
        </w:p>
      </w:docPartBody>
    </w:docPart>
    <w:docPart>
      <w:docPartPr>
        <w:name w:val="2D73EC8017D84C1F92C5AF4325E0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975BC-CDA6-4F8A-AD99-690E85FE16C2}"/>
      </w:docPartPr>
      <w:docPartBody>
        <w:p w:rsidR="007449C9" w:rsidRDefault="00972E0A" w:rsidP="00972E0A">
          <w:pPr>
            <w:pStyle w:val="2D73EC8017D84C1F92C5AF4325E016B0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AA449560F48415DB972081093E03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53548-35EB-4C33-86BE-593360FCB517}"/>
      </w:docPartPr>
      <w:docPartBody>
        <w:p w:rsidR="007449C9" w:rsidRDefault="00972E0A" w:rsidP="00972E0A">
          <w:pPr>
            <w:pStyle w:val="9AA449560F48415DB972081093E03EE2"/>
          </w:pPr>
          <w:r>
            <w:rPr>
              <w:rFonts w:asciiTheme="majorHAnsi" w:hAnsiTheme="majorHAns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panose1 w:val="020B0603030804020204"/>
    <w:charset w:val="00"/>
    <w:family w:val="swiss"/>
    <w:pitch w:val="variable"/>
    <w:sig w:usb0="A0002A87" w:usb1="80000000" w:usb2="00000008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A"/>
    <w:rsid w:val="001248E6"/>
    <w:rsid w:val="002D53FC"/>
    <w:rsid w:val="007449C9"/>
    <w:rsid w:val="00972E0A"/>
    <w:rsid w:val="00FC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E0A"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2E0A"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2E0A"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E52B285653460BB5D3D848A1D05E6E">
    <w:name w:val="8AE52B285653460BB5D3D848A1D05E6E"/>
  </w:style>
  <w:style w:type="paragraph" w:customStyle="1" w:styleId="962F95B481054B26BE0DA3D9CBF1532F">
    <w:name w:val="962F95B481054B26BE0DA3D9CBF1532F"/>
  </w:style>
  <w:style w:type="character" w:customStyle="1" w:styleId="Heading1Char">
    <w:name w:val="Heading 1 Char"/>
    <w:basedOn w:val="DefaultParagraphFont"/>
    <w:link w:val="Heading1"/>
    <w:uiPriority w:val="9"/>
    <w:rsid w:val="00972E0A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72E0A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72E0A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72E0A"/>
    <w:rPr>
      <w:color w:val="808080"/>
    </w:rPr>
  </w:style>
  <w:style w:type="paragraph" w:customStyle="1" w:styleId="4912EFC341464E16A7C2173CC932B769">
    <w:name w:val="4912EFC341464E16A7C2173CC932B769"/>
  </w:style>
  <w:style w:type="paragraph" w:customStyle="1" w:styleId="4C36816A38584205863E0AFBF3995AB5">
    <w:name w:val="4C36816A38584205863E0AFBF3995AB5"/>
  </w:style>
  <w:style w:type="paragraph" w:customStyle="1" w:styleId="2C49AD4F30244D80AA91C7794082C513">
    <w:name w:val="2C49AD4F30244D80AA91C7794082C513"/>
  </w:style>
  <w:style w:type="paragraph" w:customStyle="1" w:styleId="FF17EF2138534F9FBECEB97486398097">
    <w:name w:val="FF17EF2138534F9FBECEB97486398097"/>
  </w:style>
  <w:style w:type="paragraph" w:customStyle="1" w:styleId="FE49AC1D99EB4016A08C19C4676B7CAA">
    <w:name w:val="FE49AC1D99EB4016A08C19C4676B7CAA"/>
  </w:style>
  <w:style w:type="paragraph" w:customStyle="1" w:styleId="E42265CC147D46FCBA71DBEDC5776D26">
    <w:name w:val="E42265CC147D46FCBA71DBEDC5776D26"/>
  </w:style>
  <w:style w:type="paragraph" w:customStyle="1" w:styleId="A9F1D612F0FC4581A6852D2A599E7DC6">
    <w:name w:val="A9F1D612F0FC4581A6852D2A599E7DC6"/>
  </w:style>
  <w:style w:type="paragraph" w:customStyle="1" w:styleId="4250AC1A2C2649708A1DFB7A708F0CB4">
    <w:name w:val="4250AC1A2C2649708A1DFB7A708F0CB4"/>
  </w:style>
  <w:style w:type="paragraph" w:customStyle="1" w:styleId="BDA446CB552C441C9010682A460D2E11">
    <w:name w:val="BDA446CB552C441C9010682A460D2E11"/>
  </w:style>
  <w:style w:type="paragraph" w:customStyle="1" w:styleId="3E3B78F7EDB44A7A9F70EFA60D861435">
    <w:name w:val="3E3B78F7EDB44A7A9F70EFA60D861435"/>
  </w:style>
  <w:style w:type="paragraph" w:customStyle="1" w:styleId="929CB04FB728464CAE836153F7549E3E">
    <w:name w:val="929CB04FB728464CAE836153F7549E3E"/>
    <w:rsid w:val="00972E0A"/>
  </w:style>
  <w:style w:type="paragraph" w:customStyle="1" w:styleId="B9C8B525B1BD4AA191183B9FA2A1470B">
    <w:name w:val="B9C8B525B1BD4AA191183B9FA2A1470B"/>
    <w:rsid w:val="00972E0A"/>
  </w:style>
  <w:style w:type="paragraph" w:customStyle="1" w:styleId="001302797F1C4145A0E79D7CAF6DF37C">
    <w:name w:val="001302797F1C4145A0E79D7CAF6DF37C"/>
    <w:rsid w:val="00972E0A"/>
  </w:style>
  <w:style w:type="paragraph" w:customStyle="1" w:styleId="3383D4638E7641328D91968028F291CF">
    <w:name w:val="3383D4638E7641328D91968028F291CF"/>
    <w:rsid w:val="00972E0A"/>
  </w:style>
  <w:style w:type="paragraph" w:customStyle="1" w:styleId="D879DA0115BD48F684BA4D0B182E3D6F">
    <w:name w:val="D879DA0115BD48F684BA4D0B182E3D6F"/>
    <w:rsid w:val="00972E0A"/>
  </w:style>
  <w:style w:type="paragraph" w:customStyle="1" w:styleId="2D73EC8017D84C1F92C5AF4325E016B0">
    <w:name w:val="2D73EC8017D84C1F92C5AF4325E016B0"/>
    <w:rsid w:val="00972E0A"/>
  </w:style>
  <w:style w:type="paragraph" w:customStyle="1" w:styleId="9AA449560F48415DB972081093E03EE2">
    <w:name w:val="9AA449560F48415DB972081093E03EE2"/>
    <w:rsid w:val="00972E0A"/>
  </w:style>
  <w:style w:type="paragraph" w:customStyle="1" w:styleId="A949E3CCE2FB49E08A0CE781B19B5C03">
    <w:name w:val="A949E3CCE2FB49E08A0CE781B19B5C03"/>
    <w:rsid w:val="00972E0A"/>
  </w:style>
  <w:style w:type="paragraph" w:customStyle="1" w:styleId="ED533635AA1E42D295CFF0F7A9BA3F9C">
    <w:name w:val="ED533635AA1E42D295CFF0F7A9BA3F9C"/>
    <w:rsid w:val="00972E0A"/>
  </w:style>
  <w:style w:type="paragraph" w:customStyle="1" w:styleId="79DEC1A95B8D4A578A1B731142A561F3">
    <w:name w:val="79DEC1A95B8D4A578A1B731142A561F3"/>
    <w:rsid w:val="00972E0A"/>
  </w:style>
  <w:style w:type="paragraph" w:customStyle="1" w:styleId="AFEAD0FCC3604FAE85259D765F4B71FB">
    <w:name w:val="AFEAD0FCC3604FAE85259D765F4B71FB"/>
    <w:rsid w:val="00972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۱۳۹۶ بهار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(Equity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(Equity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273121</Value>
      <Value>1281942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12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2009-05-30T21:50:35+00:00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TP010192741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529450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436C36-BD25-43DA-A230-C5E2A469C43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B98E34F6-3265-4058-AAD2-9AA2B4FC8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4A5268FB-C3AF-435D-8262-9462626428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tf10192741.dotx</Template>
  <TotalTime>0</TotalTime>
  <Pages>8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پروژه</vt:lpstr>
    </vt:vector>
  </TitlesOfParts>
  <Company>دانشگاه صنعتی امیرکبیر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</dc:title>
  <dc:subject>Taxi Service DataBase System</dc:subject>
  <dc:creator>نویسنده</dc:creator>
  <cp:keywords/>
  <dc:description/>
  <cp:lastModifiedBy>mahin mirshams</cp:lastModifiedBy>
  <cp:revision>2</cp:revision>
  <cp:lastPrinted>2017-04-28T14:58:00Z</cp:lastPrinted>
  <dcterms:created xsi:type="dcterms:W3CDTF">2017-07-11T00:29:00Z</dcterms:created>
  <dcterms:modified xsi:type="dcterms:W3CDTF">2017-07-11T00:29:00Z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79;#tpl120;#448;#zwd140;#95;#zwd120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